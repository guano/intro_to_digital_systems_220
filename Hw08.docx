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9E" w:rsidRDefault="00E7699E">
      <w:r>
        <w:t>Taylor Cowley</w:t>
      </w:r>
    </w:p>
    <w:p w:rsidR="00E7699E" w:rsidRDefault="00E7699E">
      <w:r>
        <w:t>EE220 May 25 2016</w:t>
      </w:r>
    </w:p>
    <w:p w:rsidR="00E7699E" w:rsidRDefault="00E7699E">
      <w:r>
        <w:t>HW 08 ch11</w:t>
      </w:r>
    </w:p>
    <w:p w:rsidR="00F0510A" w:rsidRDefault="00F0510A">
      <w:r>
        <w:rPr>
          <w:noProof/>
        </w:rPr>
        <w:drawing>
          <wp:inline distT="0" distB="0" distL="0" distR="0" wp14:anchorId="1BB2BF79" wp14:editId="1DD1102F">
            <wp:extent cx="5943600" cy="417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E" w:rsidRDefault="00F0510A">
      <w:r>
        <w:rPr>
          <w:noProof/>
        </w:rPr>
        <w:drawing>
          <wp:inline distT="0" distB="0" distL="0" distR="0" wp14:anchorId="3D2B5FE3" wp14:editId="194CAE6C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A3" w:rsidRDefault="00A956A3"/>
    <w:p w:rsidR="00A956A3" w:rsidRDefault="00A956A3">
      <w:r>
        <w:rPr>
          <w:noProof/>
        </w:rPr>
        <w:drawing>
          <wp:inline distT="0" distB="0" distL="0" distR="0" wp14:anchorId="119B8EC5" wp14:editId="49AB1E59">
            <wp:extent cx="5943600" cy="43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A3" w:rsidRDefault="00F0510A">
      <w:r>
        <w:rPr>
          <w:noProof/>
        </w:rPr>
        <w:drawing>
          <wp:inline distT="0" distB="0" distL="0" distR="0" wp14:anchorId="03462E1C" wp14:editId="47807086">
            <wp:extent cx="594360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10A" w:rsidRDefault="000032A9">
      <w:r>
        <w:rPr>
          <w:noProof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114D6">
        <w:rPr>
          <w:noProof/>
        </w:rPr>
        <w:drawing>
          <wp:inline distT="0" distB="0" distL="0" distR="0" wp14:anchorId="22C96AB2" wp14:editId="2E7D9ECE">
            <wp:extent cx="5314950" cy="2097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867" cy="2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A9" w:rsidRDefault="000032A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-1904</wp:posOffset>
            </wp:positionV>
            <wp:extent cx="5276850" cy="1305118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0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Spec="right" w:tblpY="4741"/>
        <w:tblW w:w="0" w:type="auto"/>
        <w:tblLook w:val="04A0" w:firstRow="1" w:lastRow="0" w:firstColumn="1" w:lastColumn="0" w:noHBand="0" w:noVBand="1"/>
      </w:tblPr>
      <w:tblGrid>
        <w:gridCol w:w="328"/>
        <w:gridCol w:w="336"/>
        <w:gridCol w:w="365"/>
        <w:gridCol w:w="522"/>
        <w:gridCol w:w="1100"/>
      </w:tblGrid>
      <w:tr w:rsidR="008273DC" w:rsidTr="008273DC">
        <w:trPr>
          <w:trHeight w:val="258"/>
        </w:trPr>
        <w:tc>
          <w:tcPr>
            <w:tcW w:w="328" w:type="dxa"/>
          </w:tcPr>
          <w:p w:rsidR="008273DC" w:rsidRDefault="008273DC" w:rsidP="008273DC">
            <w:r>
              <w:t>S</w:t>
            </w:r>
          </w:p>
        </w:tc>
        <w:tc>
          <w:tcPr>
            <w:tcW w:w="336" w:type="dxa"/>
          </w:tcPr>
          <w:p w:rsidR="008273DC" w:rsidRDefault="008273DC" w:rsidP="008273DC">
            <w:r>
              <w:t>R</w:t>
            </w:r>
          </w:p>
        </w:tc>
        <w:tc>
          <w:tcPr>
            <w:tcW w:w="365" w:type="dxa"/>
          </w:tcPr>
          <w:p w:rsidR="008273DC" w:rsidRDefault="008273DC" w:rsidP="008273DC">
            <w:r>
              <w:t>Q</w:t>
            </w:r>
          </w:p>
        </w:tc>
        <w:tc>
          <w:tcPr>
            <w:tcW w:w="522" w:type="dxa"/>
          </w:tcPr>
          <w:p w:rsidR="008273DC" w:rsidRDefault="008273DC" w:rsidP="008273DC">
            <w:r>
              <w:t>Q+</w:t>
            </w:r>
          </w:p>
        </w:tc>
        <w:tc>
          <w:tcPr>
            <w:tcW w:w="1100" w:type="dxa"/>
          </w:tcPr>
          <w:p w:rsidR="008273DC" w:rsidRDefault="008273DC" w:rsidP="008273DC">
            <w:r>
              <w:t>Comment</w:t>
            </w:r>
          </w:p>
        </w:tc>
      </w:tr>
      <w:tr w:rsidR="008273DC" w:rsidTr="008273DC">
        <w:trPr>
          <w:trHeight w:val="243"/>
        </w:trPr>
        <w:tc>
          <w:tcPr>
            <w:tcW w:w="328" w:type="dxa"/>
          </w:tcPr>
          <w:p w:rsidR="008273DC" w:rsidRDefault="008273DC" w:rsidP="008273DC">
            <w:r>
              <w:t>1</w:t>
            </w:r>
          </w:p>
        </w:tc>
        <w:tc>
          <w:tcPr>
            <w:tcW w:w="336" w:type="dxa"/>
          </w:tcPr>
          <w:p w:rsidR="008273DC" w:rsidRDefault="008273DC" w:rsidP="008273DC">
            <w:r>
              <w:t>1</w:t>
            </w:r>
          </w:p>
        </w:tc>
        <w:tc>
          <w:tcPr>
            <w:tcW w:w="365" w:type="dxa"/>
          </w:tcPr>
          <w:p w:rsidR="008273DC" w:rsidRDefault="008273DC" w:rsidP="008273DC">
            <w:r>
              <w:t>1</w:t>
            </w:r>
          </w:p>
        </w:tc>
        <w:tc>
          <w:tcPr>
            <w:tcW w:w="522" w:type="dxa"/>
          </w:tcPr>
          <w:p w:rsidR="008273DC" w:rsidRDefault="008273DC" w:rsidP="008273DC">
            <w:r>
      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00" w:type="dxa"/>
            <w:vMerge w:val="restart"/>
          </w:tcPr>
          <w:p w:rsidR="008273DC" w:rsidRDefault="008273DC" w:rsidP="008273DC">
            <w:r>
              <w:t>Stable</w:t>
            </w:r>
          </w:p>
        </w:tc>
      </w:tr>
      <w:tr w:rsidR="008273DC" w:rsidTr="008273DC">
        <w:trPr>
          <w:trHeight w:val="258"/>
        </w:trPr>
        <w:tc>
          <w:tcPr>
            <w:tcW w:w="328" w:type="dxa"/>
          </w:tcPr>
          <w:p w:rsidR="008273DC" w:rsidRDefault="008273DC" w:rsidP="008273DC">
            <w:r>
              <w:t>1</w:t>
            </w:r>
          </w:p>
        </w:tc>
        <w:tc>
          <w:tcPr>
            <w:tcW w:w="336" w:type="dxa"/>
          </w:tcPr>
          <w:p w:rsidR="008273DC" w:rsidRDefault="008273DC" w:rsidP="008273DC">
            <w:r>
              <w:t>1</w:t>
            </w:r>
          </w:p>
        </w:tc>
        <w:tc>
          <w:tcPr>
            <w:tcW w:w="365" w:type="dxa"/>
          </w:tcPr>
          <w:p w:rsidR="008273DC" w:rsidRDefault="008273DC" w:rsidP="008273DC">
            <w:r>
              <w:t>0</w:t>
            </w:r>
          </w:p>
        </w:tc>
        <w:tc>
          <w:tcPr>
            <w:tcW w:w="522" w:type="dxa"/>
          </w:tcPr>
          <w:p w:rsidR="008273DC" w:rsidRDefault="008273DC" w:rsidP="008273DC">
            <w:r>
              <w:t>0</w:t>
            </w:r>
          </w:p>
        </w:tc>
        <w:tc>
          <w:tcPr>
            <w:tcW w:w="1100" w:type="dxa"/>
            <w:vMerge/>
          </w:tcPr>
          <w:p w:rsidR="008273DC" w:rsidRDefault="008273DC" w:rsidP="008273DC"/>
        </w:tc>
      </w:tr>
      <w:tr w:rsidR="008273DC" w:rsidTr="008273DC">
        <w:trPr>
          <w:trHeight w:val="243"/>
        </w:trPr>
        <w:tc>
          <w:tcPr>
            <w:tcW w:w="328" w:type="dxa"/>
          </w:tcPr>
          <w:p w:rsidR="008273DC" w:rsidRDefault="008273DC" w:rsidP="008273DC">
            <w:r>
              <w:t>1</w:t>
            </w:r>
          </w:p>
        </w:tc>
        <w:tc>
          <w:tcPr>
            <w:tcW w:w="336" w:type="dxa"/>
          </w:tcPr>
          <w:p w:rsidR="008273DC" w:rsidRDefault="008273DC" w:rsidP="008273DC">
            <w:r>
              <w:t>0</w:t>
            </w:r>
          </w:p>
        </w:tc>
        <w:tc>
          <w:tcPr>
            <w:tcW w:w="365" w:type="dxa"/>
          </w:tcPr>
          <w:p w:rsidR="008273DC" w:rsidRDefault="008273DC" w:rsidP="008273DC">
            <w:r>
              <w:t>1</w:t>
            </w:r>
          </w:p>
        </w:tc>
        <w:tc>
          <w:tcPr>
            <w:tcW w:w="522" w:type="dxa"/>
          </w:tcPr>
          <w:p w:rsidR="008273DC" w:rsidRDefault="008273DC" w:rsidP="008273DC">
            <w:r>
              <w:t>0</w:t>
            </w:r>
          </w:p>
        </w:tc>
        <w:tc>
          <w:tcPr>
            <w:tcW w:w="1100" w:type="dxa"/>
            <w:vMerge w:val="restart"/>
          </w:tcPr>
          <w:p w:rsidR="008273DC" w:rsidRDefault="008273DC" w:rsidP="008273DC">
            <w:r>
              <w:t>Reset</w:t>
            </w:r>
          </w:p>
        </w:tc>
      </w:tr>
      <w:tr w:rsidR="008273DC" w:rsidTr="008273DC">
        <w:trPr>
          <w:trHeight w:val="258"/>
        </w:trPr>
        <w:tc>
          <w:tcPr>
            <w:tcW w:w="328" w:type="dxa"/>
          </w:tcPr>
          <w:p w:rsidR="008273DC" w:rsidRDefault="008273DC" w:rsidP="008273DC">
            <w:r>
              <w:t>1</w:t>
            </w:r>
          </w:p>
        </w:tc>
        <w:tc>
          <w:tcPr>
            <w:tcW w:w="336" w:type="dxa"/>
          </w:tcPr>
          <w:p w:rsidR="008273DC" w:rsidRDefault="008273DC" w:rsidP="008273DC">
            <w:r>
              <w:t>0</w:t>
            </w:r>
          </w:p>
        </w:tc>
        <w:tc>
          <w:tcPr>
            <w:tcW w:w="365" w:type="dxa"/>
          </w:tcPr>
          <w:p w:rsidR="008273DC" w:rsidRDefault="008273DC" w:rsidP="008273DC">
            <w:r>
              <w:t>0</w:t>
            </w:r>
          </w:p>
        </w:tc>
        <w:tc>
          <w:tcPr>
            <w:tcW w:w="522" w:type="dxa"/>
          </w:tcPr>
          <w:p w:rsidR="008273DC" w:rsidRDefault="008273DC" w:rsidP="008273DC">
            <w:r>
              <w:t>0</w:t>
            </w:r>
          </w:p>
        </w:tc>
        <w:tc>
          <w:tcPr>
            <w:tcW w:w="1100" w:type="dxa"/>
            <w:vMerge/>
          </w:tcPr>
          <w:p w:rsidR="008273DC" w:rsidRDefault="008273DC" w:rsidP="008273DC"/>
        </w:tc>
      </w:tr>
      <w:tr w:rsidR="008273DC" w:rsidTr="008273DC">
        <w:trPr>
          <w:trHeight w:val="243"/>
        </w:trPr>
        <w:tc>
          <w:tcPr>
            <w:tcW w:w="328" w:type="dxa"/>
          </w:tcPr>
          <w:p w:rsidR="008273DC" w:rsidRDefault="008273DC" w:rsidP="008273DC">
            <w:r>
              <w:t>0</w:t>
            </w:r>
          </w:p>
        </w:tc>
        <w:tc>
          <w:tcPr>
            <w:tcW w:w="336" w:type="dxa"/>
          </w:tcPr>
          <w:p w:rsidR="008273DC" w:rsidRDefault="008273DC" w:rsidP="008273DC">
            <w:r>
              <w:t>1</w:t>
            </w:r>
          </w:p>
        </w:tc>
        <w:tc>
          <w:tcPr>
            <w:tcW w:w="365" w:type="dxa"/>
          </w:tcPr>
          <w:p w:rsidR="008273DC" w:rsidRDefault="008273DC" w:rsidP="008273DC">
            <w:r>
              <w:t>1</w:t>
            </w:r>
          </w:p>
        </w:tc>
        <w:tc>
          <w:tcPr>
            <w:tcW w:w="522" w:type="dxa"/>
          </w:tcPr>
          <w:p w:rsidR="008273DC" w:rsidRDefault="008273DC" w:rsidP="008273DC">
            <w:r>
              <w:t>1</w:t>
            </w:r>
          </w:p>
        </w:tc>
        <w:tc>
          <w:tcPr>
            <w:tcW w:w="1100" w:type="dxa"/>
            <w:vMerge w:val="restart"/>
          </w:tcPr>
          <w:p w:rsidR="008273DC" w:rsidRDefault="008273DC" w:rsidP="008273DC">
            <w:r>
              <w:t>Set</w:t>
            </w:r>
          </w:p>
        </w:tc>
      </w:tr>
      <w:tr w:rsidR="008273DC" w:rsidTr="008273DC">
        <w:trPr>
          <w:trHeight w:val="258"/>
        </w:trPr>
        <w:tc>
          <w:tcPr>
            <w:tcW w:w="328" w:type="dxa"/>
          </w:tcPr>
          <w:p w:rsidR="008273DC" w:rsidRDefault="008273DC" w:rsidP="008273DC">
            <w:r>
              <w:t>0</w:t>
            </w:r>
          </w:p>
        </w:tc>
        <w:tc>
          <w:tcPr>
            <w:tcW w:w="336" w:type="dxa"/>
          </w:tcPr>
          <w:p w:rsidR="008273DC" w:rsidRDefault="008273DC" w:rsidP="008273DC">
            <w:r>
              <w:t>1</w:t>
            </w:r>
          </w:p>
        </w:tc>
        <w:tc>
          <w:tcPr>
            <w:tcW w:w="365" w:type="dxa"/>
          </w:tcPr>
          <w:p w:rsidR="008273DC" w:rsidRDefault="008273DC" w:rsidP="008273DC">
            <w:r>
              <w:t>0</w:t>
            </w:r>
          </w:p>
        </w:tc>
        <w:tc>
          <w:tcPr>
            <w:tcW w:w="522" w:type="dxa"/>
          </w:tcPr>
          <w:p w:rsidR="008273DC" w:rsidRDefault="008273DC" w:rsidP="008273DC">
            <w:r>
              <w:t>1</w:t>
            </w:r>
          </w:p>
        </w:tc>
        <w:tc>
          <w:tcPr>
            <w:tcW w:w="1100" w:type="dxa"/>
            <w:vMerge/>
          </w:tcPr>
          <w:p w:rsidR="008273DC" w:rsidRDefault="008273DC" w:rsidP="008273DC"/>
        </w:tc>
      </w:tr>
      <w:tr w:rsidR="008273DC" w:rsidTr="008273DC">
        <w:trPr>
          <w:trHeight w:val="243"/>
        </w:trPr>
        <w:tc>
          <w:tcPr>
            <w:tcW w:w="328" w:type="dxa"/>
          </w:tcPr>
          <w:p w:rsidR="008273DC" w:rsidRDefault="008273DC" w:rsidP="008273DC">
            <w:r>
              <w:t>0</w:t>
            </w:r>
          </w:p>
        </w:tc>
        <w:tc>
          <w:tcPr>
            <w:tcW w:w="336" w:type="dxa"/>
          </w:tcPr>
          <w:p w:rsidR="008273DC" w:rsidRDefault="008273DC" w:rsidP="008273DC">
            <w:r>
              <w:t>0</w:t>
            </w:r>
          </w:p>
        </w:tc>
        <w:tc>
          <w:tcPr>
            <w:tcW w:w="365" w:type="dxa"/>
          </w:tcPr>
          <w:p w:rsidR="008273DC" w:rsidRDefault="008273DC" w:rsidP="008273DC">
            <w:r>
              <w:t>1</w:t>
            </w:r>
          </w:p>
        </w:tc>
        <w:tc>
          <w:tcPr>
            <w:tcW w:w="522" w:type="dxa"/>
          </w:tcPr>
          <w:p w:rsidR="008273DC" w:rsidRDefault="008273DC" w:rsidP="008273DC">
            <w:r>
              <w:t>n/a</w:t>
            </w:r>
          </w:p>
        </w:tc>
        <w:tc>
          <w:tcPr>
            <w:tcW w:w="1100" w:type="dxa"/>
            <w:vMerge w:val="restart"/>
          </w:tcPr>
          <w:p w:rsidR="008273DC" w:rsidRDefault="008273DC" w:rsidP="008273DC">
            <w:r>
              <w:t>unstable</w:t>
            </w:r>
          </w:p>
        </w:tc>
      </w:tr>
      <w:tr w:rsidR="008273DC" w:rsidTr="008273DC">
        <w:trPr>
          <w:trHeight w:val="243"/>
        </w:trPr>
        <w:tc>
          <w:tcPr>
            <w:tcW w:w="328" w:type="dxa"/>
          </w:tcPr>
          <w:p w:rsidR="008273DC" w:rsidRDefault="008273DC" w:rsidP="008273DC">
            <w:r>
              <w:t xml:space="preserve">                                                                       0 </w:t>
            </w:r>
          </w:p>
        </w:tc>
        <w:tc>
          <w:tcPr>
            <w:tcW w:w="336" w:type="dxa"/>
          </w:tcPr>
          <w:p w:rsidR="008273DC" w:rsidRDefault="008273DC" w:rsidP="008273DC">
            <w:r>
              <w:t>0</w:t>
            </w:r>
          </w:p>
        </w:tc>
        <w:tc>
          <w:tcPr>
            <w:tcW w:w="365" w:type="dxa"/>
          </w:tcPr>
          <w:p w:rsidR="008273DC" w:rsidRDefault="008273DC" w:rsidP="008273DC">
            <w:r>
              <w:t>0</w:t>
            </w:r>
          </w:p>
        </w:tc>
        <w:tc>
          <w:tcPr>
            <w:tcW w:w="522" w:type="dxa"/>
          </w:tcPr>
          <w:p w:rsidR="008273DC" w:rsidRDefault="008273DC" w:rsidP="008273DC">
            <w:r>
              <w:t>n/a</w:t>
            </w:r>
          </w:p>
        </w:tc>
        <w:tc>
          <w:tcPr>
            <w:tcW w:w="1100" w:type="dxa"/>
            <w:vMerge/>
          </w:tcPr>
          <w:p w:rsidR="008273DC" w:rsidRDefault="008273DC" w:rsidP="008273DC"/>
        </w:tc>
      </w:tr>
    </w:tbl>
    <w:p w:rsidR="000032A9" w:rsidRDefault="000032A9"/>
    <w:p w:rsidR="008273DC" w:rsidRDefault="008273DC"/>
    <w:p w:rsidR="008273DC" w:rsidRDefault="008273DC"/>
    <w:p w:rsidR="008273DC" w:rsidRDefault="008273DC"/>
    <w:p w:rsidR="008273DC" w:rsidRDefault="008273DC"/>
    <w:p w:rsidR="008273DC" w:rsidRDefault="008273DC"/>
    <w:p w:rsidR="008273DC" w:rsidRDefault="008273DC"/>
    <w:p w:rsidR="008273DC" w:rsidRDefault="008273DC"/>
    <w:p w:rsidR="008273DC" w:rsidRDefault="008273DC">
      <w:r>
        <w:rPr>
          <w:noProof/>
        </w:rPr>
        <w:drawing>
          <wp:inline distT="0" distB="0" distL="0" distR="0" wp14:anchorId="2A1199FC" wp14:editId="5AD7FE21">
            <wp:extent cx="5334000" cy="205267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508" cy="20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C" w:rsidRDefault="008273DC"/>
    <w:p w:rsidR="008273DC" w:rsidRDefault="008273DC">
      <w:r>
        <w:rPr>
          <w:noProof/>
        </w:rPr>
        <w:drawing>
          <wp:inline distT="0" distB="0" distL="0" distR="0" wp14:anchorId="6C45EB06" wp14:editId="1DF30A7B">
            <wp:extent cx="5943600" cy="349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C" w:rsidRDefault="008273DC">
      <w:pPr>
        <w:rPr>
          <w:noProof/>
        </w:rPr>
      </w:pPr>
    </w:p>
    <w:p w:rsidR="008273DC" w:rsidRDefault="008273DC">
      <w:r>
        <w:rPr>
          <w:noProof/>
        </w:rPr>
        <w:drawing>
          <wp:inline distT="0" distB="0" distL="0" distR="0" wp14:anchorId="0918C447" wp14:editId="5ABFF1D0">
            <wp:extent cx="3829050" cy="191779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001" cy="19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9E" w:rsidRDefault="00E7699E">
      <w:r>
        <w:rPr>
          <w:noProof/>
        </w:rPr>
        <w:lastRenderedPageBreak/>
        <w:drawing>
          <wp:inline distT="0" distB="0" distL="0" distR="0" wp14:anchorId="2BF056E5" wp14:editId="3CE05BE6">
            <wp:extent cx="6858000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9E" w:rsidRDefault="00E7699E"/>
    <w:p w:rsidR="00E7699E" w:rsidRDefault="00E7699E">
      <w:r>
        <w:rPr>
          <w:noProof/>
        </w:rPr>
        <w:drawing>
          <wp:inline distT="0" distB="0" distL="0" distR="0" wp14:anchorId="6B21B3C8" wp14:editId="6903A053">
            <wp:extent cx="6858000" cy="2491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9E" w:rsidRDefault="00E7699E">
      <w:r>
        <w:rPr>
          <w:noProof/>
        </w:rPr>
        <w:drawing>
          <wp:inline distT="0" distB="0" distL="0" distR="0" wp14:anchorId="1337F24D" wp14:editId="6E863669">
            <wp:extent cx="6858000" cy="2746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99E" w:rsidSect="00827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A3"/>
    <w:rsid w:val="000032A9"/>
    <w:rsid w:val="004114D6"/>
    <w:rsid w:val="008273DC"/>
    <w:rsid w:val="00A956A3"/>
    <w:rsid w:val="00B14A3E"/>
    <w:rsid w:val="00E7699E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FD5D"/>
  <w15:chartTrackingRefBased/>
  <w15:docId w15:val="{D976FAB3-7757-48AB-8F08-C17D505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0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85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2</cp:revision>
  <dcterms:created xsi:type="dcterms:W3CDTF">2016-05-25T14:23:00Z</dcterms:created>
  <dcterms:modified xsi:type="dcterms:W3CDTF">2016-05-25T15:55:00Z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