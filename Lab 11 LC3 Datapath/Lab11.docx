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9DB" w:rsidRDefault="0023014D">
      <w:r>
        <w:t>Taylor Cowley</w:t>
      </w:r>
    </w:p>
    <w:p w:rsidR="0023014D" w:rsidRDefault="0023014D">
      <w:r>
        <w:t xml:space="preserve">Lab 11: Controlling the LC3 </w:t>
      </w:r>
      <w:proofErr w:type="spellStart"/>
      <w:r>
        <w:t>Datapath</w:t>
      </w:r>
      <w:proofErr w:type="spellEnd"/>
    </w:p>
    <w:p w:rsidR="0023014D" w:rsidRDefault="0023014D">
      <w:r>
        <w:t>June 13 2016</w:t>
      </w:r>
    </w:p>
    <w:p w:rsidR="0023014D" w:rsidRDefault="0023014D"/>
    <w:p w:rsidR="0023014D" w:rsidRDefault="0023014D"/>
    <w:p w:rsidR="0023014D" w:rsidRDefault="0023014D"/>
    <w:p w:rsidR="0023014D" w:rsidRDefault="0023014D"/>
    <w:p w:rsidR="0023014D" w:rsidRDefault="0023014D"/>
    <w:p w:rsidR="0023014D" w:rsidRPr="0023014D" w:rsidRDefault="0023014D" w:rsidP="0023014D">
      <w:pPr>
        <w:shd w:val="clear" w:color="auto" w:fill="F9FCFE"/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 w:rsidRPr="0023014D">
        <w:rPr>
          <w:rFonts w:ascii="Lucida Sans" w:eastAsia="Times New Roman" w:hAnsi="Lucida Sans" w:cs="Times New Roman"/>
          <w:b/>
          <w:bCs/>
          <w:color w:val="444444"/>
          <w:sz w:val="20"/>
          <w:szCs w:val="20"/>
          <w:bdr w:val="none" w:sz="0" w:space="0" w:color="auto" w:frame="1"/>
        </w:rPr>
        <w:t>Preparation (10pts possible)</w:t>
      </w:r>
    </w:p>
    <w:p w:rsidR="0023014D" w:rsidRPr="0023014D" w:rsidRDefault="0023014D" w:rsidP="0023014D">
      <w:pPr>
        <w:numPr>
          <w:ilvl w:val="0"/>
          <w:numId w:val="2"/>
        </w:numPr>
        <w:spacing w:line="270" w:lineRule="atLeast"/>
        <w:ind w:left="4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proofErr w:type="spellStart"/>
      <w:r w:rsidRPr="0023014D">
        <w:rPr>
          <w:rFonts w:ascii="Lucida Sans" w:eastAsia="Times New Roman" w:hAnsi="Lucida Sans" w:cs="Times New Roman"/>
          <w:color w:val="444444"/>
          <w:sz w:val="20"/>
          <w:szCs w:val="20"/>
        </w:rPr>
        <w:t>Datapath</w:t>
      </w:r>
      <w:proofErr w:type="spellEnd"/>
      <w:r w:rsidRPr="0023014D">
        <w:rPr>
          <w:rFonts w:ascii="Lucida Sans" w:eastAsia="Times New Roman" w:hAnsi="Lucida Sans" w:cs="Times New Roman"/>
          <w:color w:val="444444"/>
          <w:sz w:val="20"/>
          <w:szCs w:val="20"/>
        </w:rPr>
        <w:t xml:space="preserve"> Verilog file (10pt)</w:t>
      </w:r>
      <w:bookmarkStart w:id="0" w:name="_GoBack"/>
      <w:bookmarkEnd w:id="0"/>
    </w:p>
    <w:p w:rsidR="0023014D" w:rsidRPr="0023014D" w:rsidRDefault="0023014D" w:rsidP="0023014D">
      <w:pPr>
        <w:shd w:val="clear" w:color="auto" w:fill="F9FCFE"/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 w:rsidRPr="0023014D">
        <w:rPr>
          <w:rFonts w:ascii="Lucida Sans" w:eastAsia="Times New Roman" w:hAnsi="Lucida Sans" w:cs="Times New Roman"/>
          <w:b/>
          <w:bCs/>
          <w:color w:val="444444"/>
          <w:sz w:val="20"/>
          <w:szCs w:val="20"/>
          <w:bdr w:val="none" w:sz="0" w:space="0" w:color="auto" w:frame="1"/>
        </w:rPr>
        <w:t>Procedure (30pts possible)</w:t>
      </w:r>
    </w:p>
    <w:p w:rsidR="0023014D" w:rsidRPr="0023014D" w:rsidRDefault="0023014D" w:rsidP="0023014D">
      <w:pPr>
        <w:numPr>
          <w:ilvl w:val="0"/>
          <w:numId w:val="3"/>
        </w:numPr>
        <w:spacing w:line="270" w:lineRule="atLeast"/>
        <w:ind w:left="4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 w:rsidRPr="0023014D">
        <w:rPr>
          <w:rFonts w:ascii="Lucida Sans" w:eastAsia="Times New Roman" w:hAnsi="Lucida Sans" w:cs="Times New Roman"/>
          <w:color w:val="444444"/>
          <w:sz w:val="20"/>
          <w:szCs w:val="20"/>
        </w:rPr>
        <w:t>Master TCL file (2pt)</w:t>
      </w:r>
    </w:p>
    <w:p w:rsidR="0023014D" w:rsidRPr="0023014D" w:rsidRDefault="0023014D" w:rsidP="0023014D">
      <w:pPr>
        <w:numPr>
          <w:ilvl w:val="0"/>
          <w:numId w:val="3"/>
        </w:numPr>
        <w:spacing w:line="270" w:lineRule="atLeast"/>
        <w:ind w:left="4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 w:rsidRPr="0023014D">
        <w:rPr>
          <w:rFonts w:ascii="Lucida Sans" w:eastAsia="Times New Roman" w:hAnsi="Lucida Sans" w:cs="Times New Roman"/>
          <w:color w:val="444444"/>
          <w:sz w:val="20"/>
          <w:szCs w:val="20"/>
        </w:rPr>
        <w:t>Wave TCL file (2pt)</w:t>
      </w:r>
    </w:p>
    <w:p w:rsidR="0023014D" w:rsidRPr="0023014D" w:rsidRDefault="0023014D" w:rsidP="0023014D">
      <w:pPr>
        <w:numPr>
          <w:ilvl w:val="0"/>
          <w:numId w:val="3"/>
        </w:numPr>
        <w:spacing w:line="270" w:lineRule="atLeast"/>
        <w:ind w:left="4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 w:rsidRPr="0023014D">
        <w:rPr>
          <w:rFonts w:ascii="Lucida Sans" w:eastAsia="Times New Roman" w:hAnsi="Lucida Sans" w:cs="Times New Roman"/>
          <w:color w:val="444444"/>
          <w:sz w:val="20"/>
          <w:szCs w:val="20"/>
        </w:rPr>
        <w:t>Inactive TCL file (2pt)</w:t>
      </w:r>
    </w:p>
    <w:p w:rsidR="0023014D" w:rsidRPr="0023014D" w:rsidRDefault="0023014D" w:rsidP="0023014D">
      <w:pPr>
        <w:numPr>
          <w:ilvl w:val="0"/>
          <w:numId w:val="3"/>
        </w:numPr>
        <w:spacing w:line="270" w:lineRule="atLeast"/>
        <w:ind w:left="4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 w:rsidRPr="0023014D">
        <w:rPr>
          <w:rFonts w:ascii="Lucida Sans" w:eastAsia="Times New Roman" w:hAnsi="Lucida Sans" w:cs="Times New Roman"/>
          <w:color w:val="444444"/>
          <w:sz w:val="20"/>
          <w:szCs w:val="20"/>
        </w:rPr>
        <w:t>Fetch TCL file (2pt)</w:t>
      </w:r>
    </w:p>
    <w:p w:rsidR="0023014D" w:rsidRPr="0023014D" w:rsidRDefault="0023014D" w:rsidP="0023014D">
      <w:pPr>
        <w:numPr>
          <w:ilvl w:val="0"/>
          <w:numId w:val="3"/>
        </w:numPr>
        <w:spacing w:line="270" w:lineRule="atLeast"/>
        <w:ind w:left="4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 w:rsidRPr="0023014D">
        <w:rPr>
          <w:rFonts w:ascii="Lucida Sans" w:eastAsia="Times New Roman" w:hAnsi="Lucida Sans" w:cs="Times New Roman"/>
          <w:color w:val="444444"/>
          <w:sz w:val="20"/>
          <w:szCs w:val="20"/>
        </w:rPr>
        <w:t>All instruction TCL files (12pt)</w:t>
      </w:r>
    </w:p>
    <w:p w:rsidR="0023014D" w:rsidRPr="0023014D" w:rsidRDefault="0023014D" w:rsidP="0023014D">
      <w:pPr>
        <w:numPr>
          <w:ilvl w:val="0"/>
          <w:numId w:val="3"/>
        </w:numPr>
        <w:spacing w:line="270" w:lineRule="atLeast"/>
        <w:ind w:left="4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 w:rsidRPr="0023014D">
        <w:rPr>
          <w:rFonts w:ascii="Lucida Sans" w:eastAsia="Times New Roman" w:hAnsi="Lucida Sans" w:cs="Times New Roman"/>
          <w:color w:val="444444"/>
          <w:sz w:val="20"/>
          <w:szCs w:val="20"/>
        </w:rPr>
        <w:t>Full Simulation waveform (10pt)</w:t>
      </w:r>
    </w:p>
    <w:p w:rsidR="0023014D" w:rsidRPr="0023014D" w:rsidRDefault="0023014D" w:rsidP="0023014D">
      <w:pPr>
        <w:shd w:val="clear" w:color="auto" w:fill="F9FCFE"/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 w:rsidRPr="0023014D">
        <w:rPr>
          <w:rFonts w:ascii="Lucida Sans" w:eastAsia="Times New Roman" w:hAnsi="Lucida Sans" w:cs="Times New Roman"/>
          <w:b/>
          <w:bCs/>
          <w:color w:val="444444"/>
          <w:sz w:val="20"/>
          <w:szCs w:val="20"/>
          <w:bdr w:val="none" w:sz="0" w:space="0" w:color="auto" w:frame="1"/>
        </w:rPr>
        <w:t xml:space="preserve">Anomalies (bugs, problems, and </w:t>
      </w:r>
      <w:proofErr w:type="gramStart"/>
      <w:r w:rsidRPr="0023014D">
        <w:rPr>
          <w:rFonts w:ascii="Lucida Sans" w:eastAsia="Times New Roman" w:hAnsi="Lucida Sans" w:cs="Times New Roman"/>
          <w:b/>
          <w:bCs/>
          <w:color w:val="444444"/>
          <w:sz w:val="20"/>
          <w:szCs w:val="20"/>
          <w:bdr w:val="none" w:sz="0" w:space="0" w:color="auto" w:frame="1"/>
        </w:rPr>
        <w:t>suggestions)(</w:t>
      </w:r>
      <w:proofErr w:type="gramEnd"/>
      <w:r w:rsidRPr="0023014D">
        <w:rPr>
          <w:rFonts w:ascii="Lucida Sans" w:eastAsia="Times New Roman" w:hAnsi="Lucida Sans" w:cs="Times New Roman"/>
          <w:b/>
          <w:bCs/>
          <w:color w:val="444444"/>
          <w:sz w:val="20"/>
          <w:szCs w:val="20"/>
          <w:bdr w:val="none" w:sz="0" w:space="0" w:color="auto" w:frame="1"/>
        </w:rPr>
        <w:t>5pts possible)</w:t>
      </w:r>
    </w:p>
    <w:p w:rsidR="0023014D" w:rsidRDefault="0023014D"/>
    <w:sectPr w:rsidR="0023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33DBA"/>
    <w:multiLevelType w:val="multilevel"/>
    <w:tmpl w:val="8FDC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022CF7"/>
    <w:multiLevelType w:val="multilevel"/>
    <w:tmpl w:val="63D2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5C5CF1"/>
    <w:multiLevelType w:val="multilevel"/>
    <w:tmpl w:val="8832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4D"/>
    <w:rsid w:val="0023014D"/>
    <w:rsid w:val="0035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2B82"/>
  <w15:chartTrackingRefBased/>
  <w15:docId w15:val="{CA9BF168-6B0F-49C6-A583-3D98DC25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301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8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owley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Gregg Cowley</dc:creator>
  <cp:keywords/>
  <dc:description/>
  <cp:lastModifiedBy>Taylor Gregg Cowley</cp:lastModifiedBy>
  <cp:revision>1</cp:revision>
  <dcterms:created xsi:type="dcterms:W3CDTF">2016-06-02T20:45:00Z</dcterms:created>
  <dcterms:modified xsi:type="dcterms:W3CDTF">2016-06-02T20:48:00Z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