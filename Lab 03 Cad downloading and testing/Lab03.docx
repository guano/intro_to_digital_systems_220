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4C4" w:rsidRDefault="002864C4" w:rsidP="002864C4">
      <w:r>
        <w:t>Taylor Cowley</w:t>
      </w:r>
    </w:p>
    <w:p w:rsidR="002864C4" w:rsidRDefault="002864C4" w:rsidP="002864C4">
      <w:r>
        <w:t>Lab 03: CAD downloading and testing</w:t>
      </w:r>
    </w:p>
    <w:p w:rsidR="002864C4" w:rsidRDefault="002864C4" w:rsidP="002864C4">
      <w:r>
        <w:t>May 09 2016</w:t>
      </w:r>
    </w:p>
    <w:p w:rsidR="002864C4" w:rsidRDefault="002864C4"/>
    <w:p w:rsidR="002A22E8" w:rsidRDefault="002A22E8">
      <w:pPr>
        <w:rPr>
          <w:b/>
        </w:rPr>
        <w:sectPr w:rsidR="002A22E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864C4" w:rsidRPr="00246A8A" w:rsidRDefault="00624B34">
      <w:pPr>
        <w:rPr>
          <w:b/>
        </w:rPr>
      </w:pPr>
      <w:r w:rsidRPr="00246A8A">
        <w:rPr>
          <w:b/>
        </w:rPr>
        <w:lastRenderedPageBreak/>
        <w:t>Preparation</w:t>
      </w:r>
    </w:p>
    <w:p w:rsidR="00624B34" w:rsidRDefault="00624B34" w:rsidP="002A22E8">
      <w:pPr>
        <w:ind w:firstLine="720"/>
      </w:pPr>
      <w:r>
        <w:t>Car Alarm UCF</w:t>
      </w:r>
    </w:p>
    <w:p w:rsidR="00624B34" w:rsidRPr="002A22E8" w:rsidRDefault="008D6058" w:rsidP="002A22E8">
      <w:pPr>
        <w:ind w:left="720" w:firstLine="720"/>
        <w:rPr>
          <w:rStyle w:val="SubtleEmphasis"/>
        </w:rPr>
      </w:pPr>
      <w:r w:rsidRPr="002A22E8">
        <w:rPr>
          <w:rStyle w:val="SubtleEmphasis"/>
        </w:rPr>
        <w:t>NET Alarm</w:t>
      </w:r>
      <w:r w:rsidR="00624B34" w:rsidRPr="002A22E8">
        <w:rPr>
          <w:rStyle w:val="SubtleEmphasis"/>
        </w:rPr>
        <w:t xml:space="preserve"> LOC = "J14";</w:t>
      </w:r>
    </w:p>
    <w:p w:rsidR="00624B34" w:rsidRPr="002A22E8" w:rsidRDefault="00624B34" w:rsidP="002A22E8">
      <w:pPr>
        <w:ind w:left="720" w:firstLine="720"/>
        <w:rPr>
          <w:rStyle w:val="SubtleEmphasis"/>
        </w:rPr>
      </w:pPr>
      <w:r w:rsidRPr="002A22E8">
        <w:rPr>
          <w:rStyle w:val="SubtleEmphasis"/>
        </w:rPr>
        <w:t>NET Seat LOC = "L13";</w:t>
      </w:r>
    </w:p>
    <w:p w:rsidR="00624B34" w:rsidRPr="002A22E8" w:rsidRDefault="00624B34" w:rsidP="002A22E8">
      <w:pPr>
        <w:ind w:left="720" w:firstLine="720"/>
        <w:rPr>
          <w:rStyle w:val="SubtleEmphasis"/>
        </w:rPr>
      </w:pPr>
      <w:r w:rsidRPr="002A22E8">
        <w:rPr>
          <w:rStyle w:val="SubtleEmphasis"/>
        </w:rPr>
        <w:t xml:space="preserve">NET Key LOC = "N17"; </w:t>
      </w:r>
    </w:p>
    <w:p w:rsidR="002A22E8" w:rsidRPr="002A22E8" w:rsidRDefault="00624B34" w:rsidP="002A22E8">
      <w:pPr>
        <w:ind w:left="720" w:firstLine="720"/>
        <w:rPr>
          <w:i/>
          <w:iCs/>
          <w:color w:val="404040" w:themeColor="text1" w:themeTint="BF"/>
        </w:rPr>
      </w:pPr>
      <w:r w:rsidRPr="002A22E8">
        <w:rPr>
          <w:rStyle w:val="SubtleEmphasis"/>
        </w:rPr>
        <w:t xml:space="preserve">NET Door LOC = "R17"; </w:t>
      </w:r>
    </w:p>
    <w:p w:rsidR="00624B34" w:rsidRDefault="00624B34" w:rsidP="00624B34"/>
    <w:p w:rsidR="002A22E8" w:rsidRDefault="002A22E8" w:rsidP="00624B34"/>
    <w:p w:rsidR="002A22E8" w:rsidRDefault="002A22E8" w:rsidP="00624B34"/>
    <w:p w:rsidR="001E0502" w:rsidRDefault="001E0502" w:rsidP="002A22E8"/>
    <w:p w:rsidR="002A22E8" w:rsidRDefault="002A22E8" w:rsidP="002A22E8">
      <w:r>
        <w:lastRenderedPageBreak/>
        <w:t>Car alarm truth tables simulation vs download</w:t>
      </w:r>
    </w:p>
    <w:tbl>
      <w:tblPr>
        <w:tblStyle w:val="TableGrid"/>
        <w:tblW w:w="4721" w:type="dxa"/>
        <w:tblLook w:val="04A0" w:firstRow="1" w:lastRow="0" w:firstColumn="1" w:lastColumn="0" w:noHBand="0" w:noVBand="1"/>
      </w:tblPr>
      <w:tblGrid>
        <w:gridCol w:w="606"/>
        <w:gridCol w:w="540"/>
        <w:gridCol w:w="661"/>
        <w:gridCol w:w="1117"/>
        <w:gridCol w:w="1797"/>
      </w:tblGrid>
      <w:tr w:rsidR="002A22E8" w:rsidTr="001E0502">
        <w:trPr>
          <w:trHeight w:val="220"/>
        </w:trPr>
        <w:tc>
          <w:tcPr>
            <w:tcW w:w="606" w:type="dxa"/>
          </w:tcPr>
          <w:p w:rsidR="00624B34" w:rsidRDefault="00624B34" w:rsidP="00624B34">
            <w:r>
              <w:t>Seat</w:t>
            </w:r>
          </w:p>
        </w:tc>
        <w:tc>
          <w:tcPr>
            <w:tcW w:w="540" w:type="dxa"/>
          </w:tcPr>
          <w:p w:rsidR="00624B34" w:rsidRDefault="00624B34" w:rsidP="00624B34">
            <w:r>
              <w:t>Key</w:t>
            </w:r>
          </w:p>
        </w:tc>
        <w:tc>
          <w:tcPr>
            <w:tcW w:w="661" w:type="dxa"/>
          </w:tcPr>
          <w:p w:rsidR="00624B34" w:rsidRDefault="00624B34" w:rsidP="00624B34">
            <w:r>
              <w:t>Door</w:t>
            </w:r>
          </w:p>
        </w:tc>
        <w:tc>
          <w:tcPr>
            <w:tcW w:w="1117" w:type="dxa"/>
          </w:tcPr>
          <w:p w:rsidR="00624B34" w:rsidRDefault="00624B34" w:rsidP="00624B34">
            <w:r>
              <w:t>Alarm (simulate)</w:t>
            </w:r>
          </w:p>
        </w:tc>
        <w:tc>
          <w:tcPr>
            <w:tcW w:w="1797" w:type="dxa"/>
          </w:tcPr>
          <w:p w:rsidR="00624B34" w:rsidRDefault="00624B34" w:rsidP="00624B34">
            <w:r>
              <w:t>Alarm(Download)</w:t>
            </w:r>
          </w:p>
        </w:tc>
      </w:tr>
      <w:tr w:rsidR="002A22E8" w:rsidTr="001E0502">
        <w:trPr>
          <w:trHeight w:val="208"/>
        </w:trPr>
        <w:tc>
          <w:tcPr>
            <w:tcW w:w="606" w:type="dxa"/>
          </w:tcPr>
          <w:p w:rsidR="00624B34" w:rsidRPr="00246A8A" w:rsidRDefault="00624B34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624B34" w:rsidRPr="00246A8A" w:rsidRDefault="00624B34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  <w:tc>
          <w:tcPr>
            <w:tcW w:w="661" w:type="dxa"/>
          </w:tcPr>
          <w:p w:rsidR="00624B34" w:rsidRPr="00246A8A" w:rsidRDefault="00624B34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  <w:tc>
          <w:tcPr>
            <w:tcW w:w="1117" w:type="dxa"/>
          </w:tcPr>
          <w:p w:rsidR="00624B34" w:rsidRPr="00246A8A" w:rsidRDefault="008D6058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  <w:tc>
          <w:tcPr>
            <w:tcW w:w="1797" w:type="dxa"/>
          </w:tcPr>
          <w:p w:rsidR="00624B34" w:rsidRPr="00246A8A" w:rsidRDefault="00246A8A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</w:tr>
      <w:tr w:rsidR="002A22E8" w:rsidTr="001E0502">
        <w:trPr>
          <w:trHeight w:val="220"/>
        </w:trPr>
        <w:tc>
          <w:tcPr>
            <w:tcW w:w="606" w:type="dxa"/>
          </w:tcPr>
          <w:p w:rsidR="00624B34" w:rsidRPr="00246A8A" w:rsidRDefault="00624B34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624B34" w:rsidRPr="00246A8A" w:rsidRDefault="00624B34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  <w:tc>
          <w:tcPr>
            <w:tcW w:w="661" w:type="dxa"/>
          </w:tcPr>
          <w:p w:rsidR="00624B34" w:rsidRPr="00246A8A" w:rsidRDefault="00624B34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1</w:t>
            </w:r>
          </w:p>
        </w:tc>
        <w:tc>
          <w:tcPr>
            <w:tcW w:w="1117" w:type="dxa"/>
          </w:tcPr>
          <w:p w:rsidR="00624B34" w:rsidRPr="00246A8A" w:rsidRDefault="008D6058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  <w:tc>
          <w:tcPr>
            <w:tcW w:w="1797" w:type="dxa"/>
          </w:tcPr>
          <w:p w:rsidR="00624B34" w:rsidRPr="00246A8A" w:rsidRDefault="00246A8A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</w:tr>
      <w:tr w:rsidR="002A22E8" w:rsidTr="001E0502">
        <w:trPr>
          <w:trHeight w:val="208"/>
        </w:trPr>
        <w:tc>
          <w:tcPr>
            <w:tcW w:w="606" w:type="dxa"/>
          </w:tcPr>
          <w:p w:rsidR="00624B34" w:rsidRPr="00246A8A" w:rsidRDefault="00624B34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624B34" w:rsidRPr="00246A8A" w:rsidRDefault="00624B34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1</w:t>
            </w:r>
          </w:p>
        </w:tc>
        <w:tc>
          <w:tcPr>
            <w:tcW w:w="661" w:type="dxa"/>
          </w:tcPr>
          <w:p w:rsidR="00624B34" w:rsidRPr="00246A8A" w:rsidRDefault="00624B34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  <w:tc>
          <w:tcPr>
            <w:tcW w:w="1117" w:type="dxa"/>
          </w:tcPr>
          <w:p w:rsidR="00624B34" w:rsidRPr="00246A8A" w:rsidRDefault="008D6058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1</w:t>
            </w:r>
          </w:p>
        </w:tc>
        <w:tc>
          <w:tcPr>
            <w:tcW w:w="1797" w:type="dxa"/>
          </w:tcPr>
          <w:p w:rsidR="00624B34" w:rsidRPr="00246A8A" w:rsidRDefault="00246A8A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1</w:t>
            </w:r>
          </w:p>
        </w:tc>
      </w:tr>
      <w:tr w:rsidR="002A22E8" w:rsidTr="001E0502">
        <w:trPr>
          <w:trHeight w:val="220"/>
        </w:trPr>
        <w:tc>
          <w:tcPr>
            <w:tcW w:w="606" w:type="dxa"/>
          </w:tcPr>
          <w:p w:rsidR="00624B34" w:rsidRPr="00246A8A" w:rsidRDefault="00624B34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  <w:tc>
          <w:tcPr>
            <w:tcW w:w="540" w:type="dxa"/>
          </w:tcPr>
          <w:p w:rsidR="00624B34" w:rsidRPr="00246A8A" w:rsidRDefault="00624B34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1</w:t>
            </w:r>
          </w:p>
        </w:tc>
        <w:tc>
          <w:tcPr>
            <w:tcW w:w="661" w:type="dxa"/>
          </w:tcPr>
          <w:p w:rsidR="00624B34" w:rsidRPr="00246A8A" w:rsidRDefault="00624B34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1</w:t>
            </w:r>
          </w:p>
        </w:tc>
        <w:tc>
          <w:tcPr>
            <w:tcW w:w="1117" w:type="dxa"/>
          </w:tcPr>
          <w:p w:rsidR="00624B34" w:rsidRPr="00246A8A" w:rsidRDefault="008D6058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1</w:t>
            </w:r>
          </w:p>
        </w:tc>
        <w:tc>
          <w:tcPr>
            <w:tcW w:w="1797" w:type="dxa"/>
          </w:tcPr>
          <w:p w:rsidR="00624B34" w:rsidRPr="00246A8A" w:rsidRDefault="00246A8A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1</w:t>
            </w:r>
          </w:p>
        </w:tc>
      </w:tr>
      <w:tr w:rsidR="002A22E8" w:rsidTr="001E0502">
        <w:trPr>
          <w:trHeight w:val="208"/>
        </w:trPr>
        <w:tc>
          <w:tcPr>
            <w:tcW w:w="606" w:type="dxa"/>
          </w:tcPr>
          <w:p w:rsidR="00624B34" w:rsidRPr="00246A8A" w:rsidRDefault="00624B34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624B34" w:rsidRPr="00246A8A" w:rsidRDefault="00624B34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  <w:tc>
          <w:tcPr>
            <w:tcW w:w="661" w:type="dxa"/>
          </w:tcPr>
          <w:p w:rsidR="00624B34" w:rsidRPr="00246A8A" w:rsidRDefault="00624B34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  <w:tc>
          <w:tcPr>
            <w:tcW w:w="1117" w:type="dxa"/>
          </w:tcPr>
          <w:p w:rsidR="00624B34" w:rsidRPr="00246A8A" w:rsidRDefault="008D6058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  <w:tc>
          <w:tcPr>
            <w:tcW w:w="1797" w:type="dxa"/>
          </w:tcPr>
          <w:p w:rsidR="00624B34" w:rsidRPr="00246A8A" w:rsidRDefault="00246A8A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</w:tr>
      <w:tr w:rsidR="002A22E8" w:rsidTr="001E0502">
        <w:trPr>
          <w:trHeight w:val="220"/>
        </w:trPr>
        <w:tc>
          <w:tcPr>
            <w:tcW w:w="606" w:type="dxa"/>
          </w:tcPr>
          <w:p w:rsidR="00624B34" w:rsidRPr="00246A8A" w:rsidRDefault="00624B34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624B34" w:rsidRPr="00246A8A" w:rsidRDefault="00624B34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  <w:tc>
          <w:tcPr>
            <w:tcW w:w="661" w:type="dxa"/>
          </w:tcPr>
          <w:p w:rsidR="00624B34" w:rsidRPr="00246A8A" w:rsidRDefault="00624B34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1</w:t>
            </w:r>
          </w:p>
        </w:tc>
        <w:tc>
          <w:tcPr>
            <w:tcW w:w="1117" w:type="dxa"/>
          </w:tcPr>
          <w:p w:rsidR="00624B34" w:rsidRPr="00246A8A" w:rsidRDefault="008D6058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  <w:tc>
          <w:tcPr>
            <w:tcW w:w="1797" w:type="dxa"/>
          </w:tcPr>
          <w:p w:rsidR="00624B34" w:rsidRPr="00246A8A" w:rsidRDefault="00246A8A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</w:tr>
      <w:tr w:rsidR="002A22E8" w:rsidTr="001E0502">
        <w:trPr>
          <w:trHeight w:val="208"/>
        </w:trPr>
        <w:tc>
          <w:tcPr>
            <w:tcW w:w="606" w:type="dxa"/>
          </w:tcPr>
          <w:p w:rsidR="00624B34" w:rsidRPr="00246A8A" w:rsidRDefault="00624B34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624B34" w:rsidRPr="00246A8A" w:rsidRDefault="00624B34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1</w:t>
            </w:r>
          </w:p>
        </w:tc>
        <w:tc>
          <w:tcPr>
            <w:tcW w:w="661" w:type="dxa"/>
          </w:tcPr>
          <w:p w:rsidR="00624B34" w:rsidRPr="00246A8A" w:rsidRDefault="00624B34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  <w:tc>
          <w:tcPr>
            <w:tcW w:w="1117" w:type="dxa"/>
          </w:tcPr>
          <w:p w:rsidR="00624B34" w:rsidRPr="00246A8A" w:rsidRDefault="008D6058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1</w:t>
            </w:r>
          </w:p>
        </w:tc>
        <w:tc>
          <w:tcPr>
            <w:tcW w:w="1797" w:type="dxa"/>
          </w:tcPr>
          <w:p w:rsidR="00624B34" w:rsidRPr="00246A8A" w:rsidRDefault="00246A8A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1</w:t>
            </w:r>
          </w:p>
        </w:tc>
      </w:tr>
      <w:tr w:rsidR="002A22E8" w:rsidTr="001E0502">
        <w:trPr>
          <w:trHeight w:val="208"/>
        </w:trPr>
        <w:tc>
          <w:tcPr>
            <w:tcW w:w="606" w:type="dxa"/>
          </w:tcPr>
          <w:p w:rsidR="00624B34" w:rsidRPr="00246A8A" w:rsidRDefault="00624B34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1</w:t>
            </w:r>
          </w:p>
        </w:tc>
        <w:tc>
          <w:tcPr>
            <w:tcW w:w="540" w:type="dxa"/>
          </w:tcPr>
          <w:p w:rsidR="00624B34" w:rsidRPr="00246A8A" w:rsidRDefault="00624B34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1</w:t>
            </w:r>
          </w:p>
        </w:tc>
        <w:tc>
          <w:tcPr>
            <w:tcW w:w="661" w:type="dxa"/>
          </w:tcPr>
          <w:p w:rsidR="00624B34" w:rsidRPr="00246A8A" w:rsidRDefault="00624B34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1</w:t>
            </w:r>
          </w:p>
        </w:tc>
        <w:tc>
          <w:tcPr>
            <w:tcW w:w="1117" w:type="dxa"/>
          </w:tcPr>
          <w:p w:rsidR="00624B34" w:rsidRPr="00246A8A" w:rsidRDefault="008D6058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  <w:tc>
          <w:tcPr>
            <w:tcW w:w="1797" w:type="dxa"/>
          </w:tcPr>
          <w:p w:rsidR="00624B34" w:rsidRPr="00246A8A" w:rsidRDefault="00246A8A" w:rsidP="00624B34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</w:tr>
    </w:tbl>
    <w:p w:rsidR="002A22E8" w:rsidRDefault="002A22E8" w:rsidP="00624B34">
      <w:pPr>
        <w:rPr>
          <w:b/>
        </w:rPr>
        <w:sectPr w:rsidR="002A22E8" w:rsidSect="002A22E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A22E8" w:rsidRDefault="002A22E8" w:rsidP="002A22E8">
      <w:pPr>
        <w:ind w:firstLine="720"/>
        <w:rPr>
          <w:b/>
        </w:rPr>
      </w:pPr>
      <w:r>
        <w:rPr>
          <w:b/>
        </w:rPr>
        <w:lastRenderedPageBreak/>
        <w:pict>
          <v:rect id="_x0000_i1027" style="width:0;height:1.5pt" o:hralign="center" o:hrstd="t" o:hr="t" fillcolor="#a0a0a0" stroked="f"/>
        </w:pict>
      </w:r>
    </w:p>
    <w:p w:rsidR="001E0502" w:rsidRDefault="001E0502" w:rsidP="00624B34">
      <w:pPr>
        <w:rPr>
          <w:b/>
        </w:rPr>
        <w:sectPr w:rsidR="001E0502" w:rsidSect="002A22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24B34" w:rsidRPr="00246A8A" w:rsidRDefault="00246A8A" w:rsidP="00624B34">
      <w:pPr>
        <w:rPr>
          <w:b/>
        </w:rPr>
      </w:pPr>
      <w:r w:rsidRPr="00246A8A">
        <w:rPr>
          <w:b/>
        </w:rPr>
        <w:lastRenderedPageBreak/>
        <w:t>Procedure</w:t>
      </w:r>
    </w:p>
    <w:p w:rsidR="00F60593" w:rsidRDefault="00F60593" w:rsidP="001E0502">
      <w:pPr>
        <w:sectPr w:rsidR="00F60593" w:rsidSect="001E050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46A8A" w:rsidRDefault="00246A8A" w:rsidP="002A22E8">
      <w:pPr>
        <w:ind w:firstLine="720"/>
      </w:pPr>
      <w:r>
        <w:lastRenderedPageBreak/>
        <w:t>Alarm Fan UCF</w:t>
      </w:r>
    </w:p>
    <w:p w:rsidR="002A22E8" w:rsidRPr="002A22E8" w:rsidRDefault="002A22E8" w:rsidP="002A22E8">
      <w:pPr>
        <w:ind w:left="720" w:firstLine="720"/>
        <w:rPr>
          <w:rStyle w:val="Emphasis"/>
        </w:rPr>
      </w:pPr>
      <w:r w:rsidRPr="002A22E8">
        <w:rPr>
          <w:rStyle w:val="Emphasis"/>
        </w:rPr>
        <w:t>NET "fan</w:t>
      </w:r>
      <w:proofErr w:type="gramStart"/>
      <w:r w:rsidRPr="002A22E8">
        <w:rPr>
          <w:rStyle w:val="Emphasis"/>
        </w:rPr>
        <w:t>"  LOC</w:t>
      </w:r>
      <w:proofErr w:type="gramEnd"/>
      <w:r w:rsidRPr="002A22E8">
        <w:rPr>
          <w:rStyle w:val="Emphasis"/>
        </w:rPr>
        <w:t xml:space="preserve"> = "J14"; </w:t>
      </w:r>
    </w:p>
    <w:p w:rsidR="002A22E8" w:rsidRPr="002A22E8" w:rsidRDefault="002A22E8" w:rsidP="002A22E8">
      <w:pPr>
        <w:ind w:left="720" w:firstLine="720"/>
        <w:rPr>
          <w:rStyle w:val="Emphasis"/>
        </w:rPr>
      </w:pPr>
      <w:r w:rsidRPr="002A22E8">
        <w:rPr>
          <w:rStyle w:val="Emphasis"/>
        </w:rPr>
        <w:t>NET "alarm</w:t>
      </w:r>
      <w:proofErr w:type="gramStart"/>
      <w:r w:rsidRPr="002A22E8">
        <w:rPr>
          <w:rStyle w:val="Emphasis"/>
        </w:rPr>
        <w:t>"  LOC</w:t>
      </w:r>
      <w:proofErr w:type="gramEnd"/>
      <w:r w:rsidRPr="002A22E8">
        <w:rPr>
          <w:rStyle w:val="Emphasis"/>
        </w:rPr>
        <w:t xml:space="preserve"> = "J15"; </w:t>
      </w:r>
    </w:p>
    <w:p w:rsidR="002A22E8" w:rsidRPr="002A22E8" w:rsidRDefault="002A22E8" w:rsidP="002A22E8">
      <w:pPr>
        <w:ind w:left="720" w:firstLine="720"/>
        <w:rPr>
          <w:rStyle w:val="Emphasis"/>
        </w:rPr>
      </w:pPr>
      <w:r w:rsidRPr="002A22E8">
        <w:rPr>
          <w:rStyle w:val="Emphasis"/>
        </w:rPr>
        <w:t>NET "</w:t>
      </w:r>
      <w:proofErr w:type="spellStart"/>
      <w:r w:rsidRPr="002A22E8">
        <w:rPr>
          <w:rStyle w:val="Emphasis"/>
        </w:rPr>
        <w:t>high_temp</w:t>
      </w:r>
      <w:proofErr w:type="spellEnd"/>
      <w:r w:rsidRPr="002A22E8">
        <w:rPr>
          <w:rStyle w:val="Emphasis"/>
        </w:rPr>
        <w:t xml:space="preserve">" LOC = "L13"; </w:t>
      </w:r>
    </w:p>
    <w:p w:rsidR="002A22E8" w:rsidRPr="002A22E8" w:rsidRDefault="002A22E8" w:rsidP="002A22E8">
      <w:pPr>
        <w:ind w:left="720" w:firstLine="720"/>
        <w:rPr>
          <w:rStyle w:val="Emphasis"/>
        </w:rPr>
      </w:pPr>
      <w:r w:rsidRPr="002A22E8">
        <w:rPr>
          <w:rStyle w:val="Emphasis"/>
        </w:rPr>
        <w:t>NET "</w:t>
      </w:r>
      <w:proofErr w:type="spellStart"/>
      <w:r w:rsidRPr="002A22E8">
        <w:rPr>
          <w:rStyle w:val="Emphasis"/>
        </w:rPr>
        <w:t>low_bat</w:t>
      </w:r>
      <w:proofErr w:type="spellEnd"/>
      <w:r w:rsidRPr="002A22E8">
        <w:rPr>
          <w:rStyle w:val="Emphasis"/>
        </w:rPr>
        <w:t xml:space="preserve">" LOC = "N17"; </w:t>
      </w:r>
    </w:p>
    <w:p w:rsidR="002A22E8" w:rsidRDefault="002A22E8" w:rsidP="002A22E8">
      <w:pPr>
        <w:ind w:left="720" w:firstLine="720"/>
        <w:rPr>
          <w:rStyle w:val="Emphasis"/>
        </w:rPr>
      </w:pPr>
      <w:r w:rsidRPr="002A22E8">
        <w:rPr>
          <w:rStyle w:val="Emphasis"/>
        </w:rPr>
        <w:t xml:space="preserve">NET "cord" LOC = "R17"; </w:t>
      </w:r>
    </w:p>
    <w:p w:rsidR="00F60593" w:rsidRDefault="00F60593" w:rsidP="002A22E8">
      <w:pPr>
        <w:ind w:left="720" w:firstLine="720"/>
        <w:rPr>
          <w:rStyle w:val="Emphasis"/>
        </w:rPr>
      </w:pPr>
      <w:bookmarkStart w:id="0" w:name="_GoBack"/>
      <w:bookmarkEnd w:id="0"/>
    </w:p>
    <w:p w:rsidR="00F60593" w:rsidRDefault="00F60593" w:rsidP="002A22E8">
      <w:pPr>
        <w:ind w:left="720" w:firstLine="720"/>
        <w:rPr>
          <w:rStyle w:val="Emphasis"/>
        </w:rPr>
      </w:pPr>
    </w:p>
    <w:p w:rsidR="00F60593" w:rsidRDefault="00F60593" w:rsidP="002A22E8">
      <w:pPr>
        <w:ind w:left="720" w:firstLine="720"/>
        <w:rPr>
          <w:rStyle w:val="Emphasis"/>
        </w:rPr>
      </w:pPr>
    </w:p>
    <w:p w:rsidR="00F60593" w:rsidRDefault="00F60593" w:rsidP="002A22E8">
      <w:pPr>
        <w:ind w:left="720" w:firstLine="720"/>
        <w:rPr>
          <w:rStyle w:val="Emphasis"/>
        </w:rPr>
      </w:pPr>
    </w:p>
    <w:p w:rsidR="00F60593" w:rsidRDefault="00F60593" w:rsidP="002A22E8">
      <w:pPr>
        <w:ind w:left="720" w:firstLine="720"/>
        <w:rPr>
          <w:rStyle w:val="Emphasis"/>
        </w:rPr>
      </w:pPr>
    </w:p>
    <w:p w:rsidR="00F60593" w:rsidRDefault="00F60593" w:rsidP="002A22E8">
      <w:pPr>
        <w:ind w:left="720" w:firstLine="720"/>
        <w:rPr>
          <w:rStyle w:val="Emphasis"/>
        </w:rPr>
      </w:pPr>
    </w:p>
    <w:p w:rsidR="00F60593" w:rsidRDefault="00F60593" w:rsidP="002A22E8">
      <w:pPr>
        <w:ind w:left="720" w:firstLine="720"/>
        <w:rPr>
          <w:rStyle w:val="Emphasis"/>
        </w:rPr>
      </w:pPr>
    </w:p>
    <w:p w:rsidR="001E0502" w:rsidRDefault="001E0502" w:rsidP="00624B34">
      <w:pPr>
        <w:rPr>
          <w:rStyle w:val="Emphasis"/>
        </w:rPr>
      </w:pPr>
    </w:p>
    <w:p w:rsidR="00246A8A" w:rsidRDefault="00246A8A" w:rsidP="00624B34">
      <w:r>
        <w:t>Alarm Fan truth tables simulation vs download</w:t>
      </w:r>
    </w:p>
    <w:tbl>
      <w:tblPr>
        <w:tblStyle w:val="TableGrid"/>
        <w:tblW w:w="5035" w:type="dxa"/>
        <w:tblLook w:val="04A0" w:firstRow="1" w:lastRow="0" w:firstColumn="1" w:lastColumn="0" w:noHBand="0" w:noVBand="1"/>
      </w:tblPr>
      <w:tblGrid>
        <w:gridCol w:w="642"/>
        <w:gridCol w:w="582"/>
        <w:gridCol w:w="691"/>
        <w:gridCol w:w="752"/>
        <w:gridCol w:w="752"/>
        <w:gridCol w:w="662"/>
        <w:gridCol w:w="954"/>
      </w:tblGrid>
      <w:tr w:rsidR="00F60593" w:rsidTr="005E0592">
        <w:trPr>
          <w:trHeight w:val="278"/>
        </w:trPr>
        <w:tc>
          <w:tcPr>
            <w:tcW w:w="581" w:type="dxa"/>
          </w:tcPr>
          <w:p w:rsidR="00F60593" w:rsidRDefault="00F60593" w:rsidP="00F60593">
            <w:r>
              <w:t>Cord</w:t>
            </w:r>
          </w:p>
        </w:tc>
        <w:tc>
          <w:tcPr>
            <w:tcW w:w="530" w:type="dxa"/>
          </w:tcPr>
          <w:p w:rsidR="00F60593" w:rsidRDefault="00F60593" w:rsidP="00F60593">
            <w:r>
              <w:t>Low bat</w:t>
            </w:r>
          </w:p>
        </w:tc>
        <w:tc>
          <w:tcPr>
            <w:tcW w:w="624" w:type="dxa"/>
          </w:tcPr>
          <w:p w:rsidR="00F60593" w:rsidRDefault="00F60593" w:rsidP="00F60593">
            <w:r>
              <w:t>High temp</w:t>
            </w:r>
          </w:p>
        </w:tc>
        <w:tc>
          <w:tcPr>
            <w:tcW w:w="676" w:type="dxa"/>
          </w:tcPr>
          <w:p w:rsidR="00F60593" w:rsidRDefault="00F60593" w:rsidP="00F60593">
            <w:r>
              <w:t>Alarm (sim)</w:t>
            </w:r>
          </w:p>
        </w:tc>
        <w:tc>
          <w:tcPr>
            <w:tcW w:w="676" w:type="dxa"/>
          </w:tcPr>
          <w:p w:rsidR="00F60593" w:rsidRDefault="00F60593" w:rsidP="00F60593">
            <w:r>
              <w:t>Alarm</w:t>
            </w:r>
            <w:r>
              <w:t xml:space="preserve"> (real</w:t>
            </w:r>
            <w:r>
              <w:t>)</w:t>
            </w:r>
          </w:p>
        </w:tc>
        <w:tc>
          <w:tcPr>
            <w:tcW w:w="599" w:type="dxa"/>
          </w:tcPr>
          <w:p w:rsidR="00F60593" w:rsidRDefault="00F60593" w:rsidP="00F60593">
            <w:r>
              <w:t>Fan (sim)</w:t>
            </w:r>
          </w:p>
        </w:tc>
        <w:tc>
          <w:tcPr>
            <w:tcW w:w="1349" w:type="dxa"/>
          </w:tcPr>
          <w:p w:rsidR="00F60593" w:rsidRDefault="00F60593" w:rsidP="00F60593">
            <w:r>
              <w:t>Fan (real)</w:t>
            </w:r>
          </w:p>
        </w:tc>
      </w:tr>
      <w:tr w:rsidR="00F60593" w:rsidTr="005E0592">
        <w:trPr>
          <w:trHeight w:val="263"/>
        </w:trPr>
        <w:tc>
          <w:tcPr>
            <w:tcW w:w="581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  <w:tc>
          <w:tcPr>
            <w:tcW w:w="530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  <w:tc>
          <w:tcPr>
            <w:tcW w:w="624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  <w:tc>
          <w:tcPr>
            <w:tcW w:w="676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76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9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9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60593" w:rsidTr="005E0592">
        <w:trPr>
          <w:trHeight w:val="278"/>
        </w:trPr>
        <w:tc>
          <w:tcPr>
            <w:tcW w:w="581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  <w:tc>
          <w:tcPr>
            <w:tcW w:w="530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  <w:tc>
          <w:tcPr>
            <w:tcW w:w="624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1</w:t>
            </w:r>
          </w:p>
        </w:tc>
        <w:tc>
          <w:tcPr>
            <w:tcW w:w="676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76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9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49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60593" w:rsidTr="005E0592">
        <w:trPr>
          <w:trHeight w:val="263"/>
        </w:trPr>
        <w:tc>
          <w:tcPr>
            <w:tcW w:w="581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  <w:tc>
          <w:tcPr>
            <w:tcW w:w="530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1</w:t>
            </w:r>
          </w:p>
        </w:tc>
        <w:tc>
          <w:tcPr>
            <w:tcW w:w="624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  <w:tc>
          <w:tcPr>
            <w:tcW w:w="676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76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99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9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60593" w:rsidTr="005E0592">
        <w:trPr>
          <w:trHeight w:val="278"/>
        </w:trPr>
        <w:tc>
          <w:tcPr>
            <w:tcW w:w="581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  <w:tc>
          <w:tcPr>
            <w:tcW w:w="530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1</w:t>
            </w:r>
          </w:p>
        </w:tc>
        <w:tc>
          <w:tcPr>
            <w:tcW w:w="624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1</w:t>
            </w:r>
          </w:p>
        </w:tc>
        <w:tc>
          <w:tcPr>
            <w:tcW w:w="676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76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99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9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60593" w:rsidTr="005E0592">
        <w:trPr>
          <w:trHeight w:val="263"/>
        </w:trPr>
        <w:tc>
          <w:tcPr>
            <w:tcW w:w="581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1</w:t>
            </w:r>
          </w:p>
        </w:tc>
        <w:tc>
          <w:tcPr>
            <w:tcW w:w="530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  <w:tc>
          <w:tcPr>
            <w:tcW w:w="624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  <w:tc>
          <w:tcPr>
            <w:tcW w:w="676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76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9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9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60593" w:rsidTr="005E0592">
        <w:trPr>
          <w:trHeight w:val="278"/>
        </w:trPr>
        <w:tc>
          <w:tcPr>
            <w:tcW w:w="581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1</w:t>
            </w:r>
          </w:p>
        </w:tc>
        <w:tc>
          <w:tcPr>
            <w:tcW w:w="530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  <w:tc>
          <w:tcPr>
            <w:tcW w:w="624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1</w:t>
            </w:r>
          </w:p>
        </w:tc>
        <w:tc>
          <w:tcPr>
            <w:tcW w:w="676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76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9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49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F60593" w:rsidTr="005E0592">
        <w:trPr>
          <w:trHeight w:val="263"/>
        </w:trPr>
        <w:tc>
          <w:tcPr>
            <w:tcW w:w="581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1</w:t>
            </w:r>
          </w:p>
        </w:tc>
        <w:tc>
          <w:tcPr>
            <w:tcW w:w="530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1</w:t>
            </w:r>
          </w:p>
        </w:tc>
        <w:tc>
          <w:tcPr>
            <w:tcW w:w="624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0</w:t>
            </w:r>
          </w:p>
        </w:tc>
        <w:tc>
          <w:tcPr>
            <w:tcW w:w="676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76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9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349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F60593" w:rsidTr="005E0592">
        <w:trPr>
          <w:trHeight w:val="263"/>
        </w:trPr>
        <w:tc>
          <w:tcPr>
            <w:tcW w:w="581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1</w:t>
            </w:r>
          </w:p>
        </w:tc>
        <w:tc>
          <w:tcPr>
            <w:tcW w:w="530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1</w:t>
            </w:r>
          </w:p>
        </w:tc>
        <w:tc>
          <w:tcPr>
            <w:tcW w:w="624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 w:rsidRPr="00246A8A">
              <w:rPr>
                <w:sz w:val="16"/>
                <w:szCs w:val="16"/>
              </w:rPr>
              <w:t>1</w:t>
            </w:r>
          </w:p>
        </w:tc>
        <w:tc>
          <w:tcPr>
            <w:tcW w:w="676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676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9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49" w:type="dxa"/>
          </w:tcPr>
          <w:p w:rsidR="00F60593" w:rsidRPr="00246A8A" w:rsidRDefault="00F60593" w:rsidP="00F605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</w:tbl>
    <w:p w:rsidR="00F60593" w:rsidRDefault="00F60593" w:rsidP="00624B34">
      <w:pPr>
        <w:sectPr w:rsidR="00F60593" w:rsidSect="001E050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F60593" w:rsidRDefault="00F60593" w:rsidP="001E0502">
      <w:pPr>
        <w:sectPr w:rsidR="00F60593" w:rsidSect="001E050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E0502" w:rsidRDefault="001E0502" w:rsidP="001E0502">
      <w:pPr>
        <w:sectPr w:rsidR="001E0502" w:rsidSect="00F6059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E0502" w:rsidRDefault="001E0502">
      <w:r>
        <w:lastRenderedPageBreak/>
        <w:br w:type="page"/>
      </w:r>
    </w:p>
    <w:p w:rsidR="002A22E8" w:rsidRDefault="002A22E8" w:rsidP="001E0502">
      <w:r>
        <w:lastRenderedPageBreak/>
        <w:t>Problem 2.1 UCF</w:t>
      </w:r>
    </w:p>
    <w:p w:rsidR="002A22E8" w:rsidRPr="002A22E8" w:rsidRDefault="002A22E8" w:rsidP="002A22E8">
      <w:pPr>
        <w:rPr>
          <w:rStyle w:val="SubtleEmphasis"/>
        </w:rPr>
      </w:pPr>
      <w:r w:rsidRPr="002A22E8">
        <w:rPr>
          <w:rStyle w:val="SubtleEmphasis"/>
        </w:rPr>
        <w:tab/>
      </w:r>
      <w:r w:rsidR="00F60593">
        <w:rPr>
          <w:rStyle w:val="SubtleEmphasis"/>
        </w:rPr>
        <w:tab/>
      </w:r>
      <w:r w:rsidRPr="002A22E8">
        <w:rPr>
          <w:rStyle w:val="SubtleEmphasis"/>
        </w:rPr>
        <w:t>NET "f1_simple</w:t>
      </w:r>
      <w:proofErr w:type="gramStart"/>
      <w:r w:rsidRPr="002A22E8">
        <w:rPr>
          <w:rStyle w:val="SubtleEmphasis"/>
        </w:rPr>
        <w:t>"  LOC</w:t>
      </w:r>
      <w:proofErr w:type="gramEnd"/>
      <w:r w:rsidRPr="002A22E8">
        <w:rPr>
          <w:rStyle w:val="SubtleEmphasis"/>
        </w:rPr>
        <w:t xml:space="preserve"> = "J14";</w:t>
      </w:r>
    </w:p>
    <w:p w:rsidR="002A22E8" w:rsidRPr="002A22E8" w:rsidRDefault="002A22E8" w:rsidP="00F60593">
      <w:pPr>
        <w:ind w:left="720" w:firstLine="720"/>
        <w:rPr>
          <w:rStyle w:val="SubtleEmphasis"/>
        </w:rPr>
      </w:pPr>
      <w:r w:rsidRPr="002A22E8">
        <w:rPr>
          <w:rStyle w:val="SubtleEmphasis"/>
        </w:rPr>
        <w:t>NET "f1</w:t>
      </w:r>
      <w:proofErr w:type="gramStart"/>
      <w:r w:rsidRPr="002A22E8">
        <w:rPr>
          <w:rStyle w:val="SubtleEmphasis"/>
        </w:rPr>
        <w:t>"  LOC</w:t>
      </w:r>
      <w:proofErr w:type="gramEnd"/>
      <w:r w:rsidRPr="002A22E8">
        <w:rPr>
          <w:rStyle w:val="SubtleEmphasis"/>
        </w:rPr>
        <w:t xml:space="preserve"> = "J15"; JD9/LD1</w:t>
      </w:r>
    </w:p>
    <w:p w:rsidR="002A22E8" w:rsidRPr="002A22E8" w:rsidRDefault="002A22E8" w:rsidP="00F60593">
      <w:pPr>
        <w:ind w:left="720" w:firstLine="720"/>
        <w:rPr>
          <w:rStyle w:val="SubtleEmphasis"/>
        </w:rPr>
      </w:pPr>
      <w:r w:rsidRPr="002A22E8">
        <w:rPr>
          <w:rStyle w:val="SubtleEmphasis"/>
        </w:rPr>
        <w:t>NET "d" LOC = "L14";</w:t>
      </w:r>
    </w:p>
    <w:p w:rsidR="002A22E8" w:rsidRPr="002A22E8" w:rsidRDefault="002A22E8" w:rsidP="00F60593">
      <w:pPr>
        <w:ind w:left="720" w:firstLine="720"/>
        <w:rPr>
          <w:rStyle w:val="SubtleEmphasis"/>
        </w:rPr>
      </w:pPr>
      <w:r w:rsidRPr="002A22E8">
        <w:rPr>
          <w:rStyle w:val="SubtleEmphasis"/>
        </w:rPr>
        <w:t>NET "c" LOC = "L13";</w:t>
      </w:r>
    </w:p>
    <w:p w:rsidR="002A22E8" w:rsidRPr="002A22E8" w:rsidRDefault="002A22E8" w:rsidP="00F60593">
      <w:pPr>
        <w:ind w:left="720" w:firstLine="720"/>
        <w:rPr>
          <w:rStyle w:val="SubtleEmphasis"/>
        </w:rPr>
      </w:pPr>
      <w:r w:rsidRPr="002A22E8">
        <w:rPr>
          <w:rStyle w:val="SubtleEmphasis"/>
        </w:rPr>
        <w:t>NET "b" LOC = "N17";</w:t>
      </w:r>
    </w:p>
    <w:p w:rsidR="00F60593" w:rsidRDefault="002A22E8" w:rsidP="001E0502">
      <w:pPr>
        <w:ind w:left="720" w:firstLine="720"/>
        <w:rPr>
          <w:rStyle w:val="SubtleEmphasis"/>
        </w:rPr>
      </w:pPr>
      <w:r w:rsidRPr="002A22E8">
        <w:rPr>
          <w:rStyle w:val="SubtleEmphasis"/>
        </w:rPr>
        <w:t xml:space="preserve">NET "a" LOC = "R17"; </w:t>
      </w:r>
    </w:p>
    <w:p w:rsidR="00F60593" w:rsidRDefault="00F60593" w:rsidP="00F60593">
      <w:pPr>
        <w:ind w:left="720" w:firstLine="720"/>
        <w:rPr>
          <w:rStyle w:val="SubtleEmphasis"/>
        </w:rPr>
      </w:pPr>
    </w:p>
    <w:p w:rsidR="00F60593" w:rsidRDefault="00F60593" w:rsidP="00F60593">
      <w:pPr>
        <w:ind w:left="720" w:firstLine="720"/>
        <w:rPr>
          <w:rStyle w:val="SubtleEmphasis"/>
        </w:rPr>
      </w:pPr>
    </w:p>
    <w:p w:rsidR="00F60593" w:rsidRDefault="00F60593" w:rsidP="00F60593">
      <w:pPr>
        <w:ind w:left="720" w:firstLine="720"/>
        <w:rPr>
          <w:rStyle w:val="SubtleEmphasis"/>
        </w:rPr>
      </w:pPr>
    </w:p>
    <w:p w:rsidR="00F60593" w:rsidRDefault="00F60593" w:rsidP="00F60593">
      <w:pPr>
        <w:ind w:left="720" w:firstLine="720"/>
        <w:rPr>
          <w:rStyle w:val="SubtleEmphasis"/>
        </w:rPr>
      </w:pPr>
    </w:p>
    <w:p w:rsidR="00F60593" w:rsidRDefault="00F60593" w:rsidP="00F60593">
      <w:pPr>
        <w:ind w:left="720" w:firstLine="720"/>
        <w:rPr>
          <w:rStyle w:val="SubtleEmphasis"/>
        </w:rPr>
      </w:pPr>
    </w:p>
    <w:p w:rsidR="00F60593" w:rsidRDefault="00F60593" w:rsidP="00F60593">
      <w:pPr>
        <w:ind w:left="720" w:firstLine="720"/>
        <w:rPr>
          <w:rStyle w:val="SubtleEmphasis"/>
        </w:rPr>
      </w:pPr>
    </w:p>
    <w:p w:rsidR="001E0502" w:rsidRDefault="001E0502" w:rsidP="00F60593">
      <w:pPr>
        <w:ind w:left="720" w:firstLine="720"/>
        <w:rPr>
          <w:rStyle w:val="SubtleEmphasis"/>
        </w:rPr>
      </w:pPr>
    </w:p>
    <w:p w:rsidR="001E0502" w:rsidRDefault="001E0502" w:rsidP="00F60593">
      <w:pPr>
        <w:ind w:left="720" w:firstLine="720"/>
        <w:rPr>
          <w:rStyle w:val="SubtleEmphasis"/>
        </w:rPr>
      </w:pPr>
    </w:p>
    <w:p w:rsidR="001E0502" w:rsidRDefault="001E0502" w:rsidP="00F60593">
      <w:pPr>
        <w:ind w:left="720" w:firstLine="720"/>
        <w:rPr>
          <w:rStyle w:val="SubtleEmphasis"/>
        </w:rPr>
      </w:pPr>
    </w:p>
    <w:p w:rsidR="001E0502" w:rsidRDefault="001E0502" w:rsidP="00F60593">
      <w:pPr>
        <w:ind w:left="720" w:firstLine="720"/>
        <w:rPr>
          <w:rStyle w:val="SubtleEmphasis"/>
        </w:rPr>
      </w:pPr>
    </w:p>
    <w:p w:rsidR="001E0502" w:rsidRDefault="001E0502" w:rsidP="00F60593">
      <w:pPr>
        <w:ind w:left="720" w:firstLine="720"/>
        <w:rPr>
          <w:rStyle w:val="SubtleEmphasis"/>
        </w:rPr>
      </w:pPr>
    </w:p>
    <w:p w:rsidR="001E0502" w:rsidRDefault="001E0502" w:rsidP="00F60593">
      <w:pPr>
        <w:ind w:left="720" w:firstLine="720"/>
        <w:rPr>
          <w:rStyle w:val="SubtleEmphasis"/>
        </w:rPr>
      </w:pPr>
    </w:p>
    <w:p w:rsidR="001E0502" w:rsidRDefault="001E0502" w:rsidP="00F60593">
      <w:pPr>
        <w:ind w:left="720" w:firstLine="720"/>
        <w:rPr>
          <w:rStyle w:val="SubtleEmphasis"/>
        </w:rPr>
      </w:pPr>
    </w:p>
    <w:p w:rsidR="001E0502" w:rsidRDefault="001E0502" w:rsidP="00F60593">
      <w:pPr>
        <w:ind w:left="720" w:firstLine="720"/>
        <w:rPr>
          <w:rStyle w:val="SubtleEmphasis"/>
        </w:rPr>
      </w:pPr>
    </w:p>
    <w:p w:rsidR="001E0502" w:rsidRDefault="001E0502" w:rsidP="00F60593">
      <w:pPr>
        <w:ind w:left="720" w:firstLine="720"/>
        <w:rPr>
          <w:rStyle w:val="SubtleEmphasis"/>
        </w:rPr>
      </w:pPr>
    </w:p>
    <w:p w:rsidR="00F60593" w:rsidRDefault="00F60593" w:rsidP="00F60593">
      <w:pPr>
        <w:ind w:left="720" w:firstLine="720"/>
        <w:rPr>
          <w:rStyle w:val="SubtleEmphasis"/>
        </w:rPr>
      </w:pPr>
    </w:p>
    <w:p w:rsidR="00F60593" w:rsidRDefault="00F60593" w:rsidP="00F60593">
      <w:pPr>
        <w:ind w:left="720" w:firstLine="720"/>
        <w:rPr>
          <w:rStyle w:val="SubtleEmphasis"/>
        </w:rPr>
      </w:pPr>
    </w:p>
    <w:p w:rsidR="001E0502" w:rsidRDefault="001E0502" w:rsidP="001E0502">
      <w:pPr>
        <w:rPr>
          <w:rStyle w:val="SubtleEmphasis"/>
        </w:rPr>
      </w:pPr>
    </w:p>
    <w:p w:rsidR="001E0502" w:rsidRDefault="001E0502" w:rsidP="001E0502">
      <w:pPr>
        <w:rPr>
          <w:rStyle w:val="SubtleEmphasis"/>
        </w:rPr>
      </w:pPr>
    </w:p>
    <w:tbl>
      <w:tblPr>
        <w:tblStyle w:val="TableGrid"/>
        <w:tblW w:w="4925" w:type="dxa"/>
        <w:tblLook w:val="04A0" w:firstRow="1" w:lastRow="0" w:firstColumn="1" w:lastColumn="0" w:noHBand="0" w:noVBand="1"/>
      </w:tblPr>
      <w:tblGrid>
        <w:gridCol w:w="354"/>
        <w:gridCol w:w="343"/>
        <w:gridCol w:w="355"/>
        <w:gridCol w:w="366"/>
        <w:gridCol w:w="890"/>
        <w:gridCol w:w="1112"/>
        <w:gridCol w:w="636"/>
        <w:gridCol w:w="869"/>
      </w:tblGrid>
      <w:tr w:rsidR="00246A8A" w:rsidTr="006D24F6">
        <w:trPr>
          <w:trHeight w:val="290"/>
        </w:trPr>
        <w:tc>
          <w:tcPr>
            <w:tcW w:w="4920" w:type="dxa"/>
            <w:gridSpan w:val="8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Problem 2.1</w:t>
            </w:r>
            <w:r w:rsidR="006D24F6"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 xml:space="preserve"> Truth tables sim vs real</w:t>
            </w:r>
          </w:p>
        </w:tc>
      </w:tr>
      <w:tr w:rsidR="006D24F6" w:rsidTr="006D24F6">
        <w:trPr>
          <w:trHeight w:val="92"/>
        </w:trPr>
        <w:tc>
          <w:tcPr>
            <w:tcW w:w="354" w:type="dxa"/>
            <w:vMerge w:val="restart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A</w:t>
            </w:r>
          </w:p>
        </w:tc>
        <w:tc>
          <w:tcPr>
            <w:tcW w:w="343" w:type="dxa"/>
            <w:vMerge w:val="restart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B</w:t>
            </w:r>
          </w:p>
        </w:tc>
        <w:tc>
          <w:tcPr>
            <w:tcW w:w="355" w:type="dxa"/>
            <w:vMerge w:val="restart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C</w:t>
            </w:r>
          </w:p>
        </w:tc>
        <w:tc>
          <w:tcPr>
            <w:tcW w:w="366" w:type="dxa"/>
            <w:vMerge w:val="restart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D</w:t>
            </w:r>
          </w:p>
        </w:tc>
        <w:tc>
          <w:tcPr>
            <w:tcW w:w="2002" w:type="dxa"/>
            <w:gridSpan w:val="2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(AB+C)’D(AB+C+D)</w:t>
            </w:r>
          </w:p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(Simulation)</w:t>
            </w:r>
          </w:p>
        </w:tc>
        <w:tc>
          <w:tcPr>
            <w:tcW w:w="1505" w:type="dxa"/>
            <w:gridSpan w:val="2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Physical</w:t>
            </w:r>
          </w:p>
        </w:tc>
      </w:tr>
      <w:tr w:rsidR="006D24F6" w:rsidTr="006D24F6">
        <w:trPr>
          <w:trHeight w:val="92"/>
        </w:trPr>
        <w:tc>
          <w:tcPr>
            <w:tcW w:w="354" w:type="dxa"/>
            <w:vMerge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</w:p>
        </w:tc>
        <w:tc>
          <w:tcPr>
            <w:tcW w:w="343" w:type="dxa"/>
            <w:vMerge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</w:p>
        </w:tc>
        <w:tc>
          <w:tcPr>
            <w:tcW w:w="355" w:type="dxa"/>
            <w:vMerge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</w:p>
        </w:tc>
        <w:tc>
          <w:tcPr>
            <w:tcW w:w="366" w:type="dxa"/>
            <w:vMerge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</w:p>
        </w:tc>
        <w:tc>
          <w:tcPr>
            <w:tcW w:w="890" w:type="dxa"/>
          </w:tcPr>
          <w:p w:rsidR="00246A8A" w:rsidRDefault="006D24F6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Orig</w:t>
            </w:r>
            <w:proofErr w:type="spellEnd"/>
          </w:p>
        </w:tc>
        <w:tc>
          <w:tcPr>
            <w:tcW w:w="1112" w:type="dxa"/>
          </w:tcPr>
          <w:p w:rsidR="00246A8A" w:rsidRDefault="006D24F6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Simple</w:t>
            </w:r>
          </w:p>
        </w:tc>
        <w:tc>
          <w:tcPr>
            <w:tcW w:w="636" w:type="dxa"/>
          </w:tcPr>
          <w:p w:rsidR="00246A8A" w:rsidRDefault="00246A8A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Orig</w:t>
            </w:r>
            <w:proofErr w:type="spellEnd"/>
          </w:p>
        </w:tc>
        <w:tc>
          <w:tcPr>
            <w:tcW w:w="864" w:type="dxa"/>
          </w:tcPr>
          <w:p w:rsidR="00246A8A" w:rsidRDefault="00246A8A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Simpl</w:t>
            </w:r>
            <w:r w:rsidR="006D24F6"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e</w:t>
            </w:r>
          </w:p>
        </w:tc>
      </w:tr>
      <w:tr w:rsidR="006D24F6" w:rsidTr="006D24F6">
        <w:trPr>
          <w:trHeight w:val="302"/>
        </w:trPr>
        <w:tc>
          <w:tcPr>
            <w:tcW w:w="354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43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55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90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1112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636" w:type="dxa"/>
          </w:tcPr>
          <w:p w:rsidR="00246A8A" w:rsidRDefault="002A22E8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64" w:type="dxa"/>
          </w:tcPr>
          <w:p w:rsidR="00246A8A" w:rsidRDefault="002A22E8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6D24F6" w:rsidTr="006D24F6">
        <w:trPr>
          <w:trHeight w:val="290"/>
        </w:trPr>
        <w:tc>
          <w:tcPr>
            <w:tcW w:w="354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43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55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890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1112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636" w:type="dxa"/>
          </w:tcPr>
          <w:p w:rsidR="00246A8A" w:rsidRDefault="002A22E8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864" w:type="dxa"/>
          </w:tcPr>
          <w:p w:rsidR="00246A8A" w:rsidRDefault="002A22E8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</w:tr>
      <w:tr w:rsidR="006D24F6" w:rsidTr="006D24F6">
        <w:trPr>
          <w:trHeight w:val="290"/>
        </w:trPr>
        <w:tc>
          <w:tcPr>
            <w:tcW w:w="354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43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55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90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1112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636" w:type="dxa"/>
          </w:tcPr>
          <w:p w:rsidR="00246A8A" w:rsidRDefault="002A22E8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64" w:type="dxa"/>
          </w:tcPr>
          <w:p w:rsidR="00246A8A" w:rsidRDefault="002A22E8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6D24F6" w:rsidTr="006D24F6">
        <w:trPr>
          <w:trHeight w:val="302"/>
        </w:trPr>
        <w:tc>
          <w:tcPr>
            <w:tcW w:w="354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43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55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890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1112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636" w:type="dxa"/>
          </w:tcPr>
          <w:p w:rsidR="00246A8A" w:rsidRDefault="002A22E8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64" w:type="dxa"/>
          </w:tcPr>
          <w:p w:rsidR="00246A8A" w:rsidRDefault="002A22E8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6D24F6" w:rsidTr="006D24F6">
        <w:trPr>
          <w:trHeight w:val="290"/>
        </w:trPr>
        <w:tc>
          <w:tcPr>
            <w:tcW w:w="354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43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55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90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1112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636" w:type="dxa"/>
          </w:tcPr>
          <w:p w:rsidR="00246A8A" w:rsidRDefault="002A22E8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64" w:type="dxa"/>
          </w:tcPr>
          <w:p w:rsidR="00246A8A" w:rsidRDefault="002A22E8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6D24F6" w:rsidTr="006D24F6">
        <w:trPr>
          <w:trHeight w:val="290"/>
        </w:trPr>
        <w:tc>
          <w:tcPr>
            <w:tcW w:w="354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43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55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890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1112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636" w:type="dxa"/>
          </w:tcPr>
          <w:p w:rsidR="00246A8A" w:rsidRDefault="002A22E8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864" w:type="dxa"/>
          </w:tcPr>
          <w:p w:rsidR="00246A8A" w:rsidRDefault="002A22E8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</w:tr>
      <w:tr w:rsidR="006D24F6" w:rsidTr="006D24F6">
        <w:trPr>
          <w:trHeight w:val="290"/>
        </w:trPr>
        <w:tc>
          <w:tcPr>
            <w:tcW w:w="354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43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55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90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1112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636" w:type="dxa"/>
          </w:tcPr>
          <w:p w:rsidR="00246A8A" w:rsidRDefault="002A22E8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64" w:type="dxa"/>
          </w:tcPr>
          <w:p w:rsidR="00246A8A" w:rsidRDefault="002A22E8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6D24F6" w:rsidTr="006D24F6">
        <w:trPr>
          <w:trHeight w:val="290"/>
        </w:trPr>
        <w:tc>
          <w:tcPr>
            <w:tcW w:w="354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43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55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890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1112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636" w:type="dxa"/>
          </w:tcPr>
          <w:p w:rsidR="00246A8A" w:rsidRDefault="002A22E8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64" w:type="dxa"/>
          </w:tcPr>
          <w:p w:rsidR="00246A8A" w:rsidRDefault="002A22E8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6D24F6" w:rsidTr="006D24F6">
        <w:trPr>
          <w:trHeight w:val="290"/>
        </w:trPr>
        <w:tc>
          <w:tcPr>
            <w:tcW w:w="354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55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90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1112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636" w:type="dxa"/>
          </w:tcPr>
          <w:p w:rsidR="00246A8A" w:rsidRDefault="002A22E8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64" w:type="dxa"/>
          </w:tcPr>
          <w:p w:rsidR="00246A8A" w:rsidRDefault="002A22E8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6D24F6" w:rsidTr="006D24F6">
        <w:trPr>
          <w:trHeight w:val="290"/>
        </w:trPr>
        <w:tc>
          <w:tcPr>
            <w:tcW w:w="354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55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890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1112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636" w:type="dxa"/>
          </w:tcPr>
          <w:p w:rsidR="00246A8A" w:rsidRDefault="002A22E8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864" w:type="dxa"/>
          </w:tcPr>
          <w:p w:rsidR="00246A8A" w:rsidRDefault="002A22E8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</w:tr>
      <w:tr w:rsidR="006D24F6" w:rsidTr="006D24F6">
        <w:trPr>
          <w:trHeight w:val="290"/>
        </w:trPr>
        <w:tc>
          <w:tcPr>
            <w:tcW w:w="354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55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90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1112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636" w:type="dxa"/>
          </w:tcPr>
          <w:p w:rsidR="00246A8A" w:rsidRDefault="002A22E8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64" w:type="dxa"/>
          </w:tcPr>
          <w:p w:rsidR="00246A8A" w:rsidRDefault="002A22E8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6D24F6" w:rsidTr="006D24F6">
        <w:trPr>
          <w:trHeight w:val="290"/>
        </w:trPr>
        <w:tc>
          <w:tcPr>
            <w:tcW w:w="354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55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890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1112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636" w:type="dxa"/>
          </w:tcPr>
          <w:p w:rsidR="00246A8A" w:rsidRDefault="002A22E8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64" w:type="dxa"/>
          </w:tcPr>
          <w:p w:rsidR="00246A8A" w:rsidRDefault="002A22E8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6D24F6" w:rsidTr="006D24F6">
        <w:trPr>
          <w:trHeight w:val="290"/>
        </w:trPr>
        <w:tc>
          <w:tcPr>
            <w:tcW w:w="354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55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90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1112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636" w:type="dxa"/>
          </w:tcPr>
          <w:p w:rsidR="00246A8A" w:rsidRDefault="002A22E8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64" w:type="dxa"/>
          </w:tcPr>
          <w:p w:rsidR="00246A8A" w:rsidRDefault="002A22E8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6D24F6" w:rsidTr="006D24F6">
        <w:trPr>
          <w:trHeight w:val="290"/>
        </w:trPr>
        <w:tc>
          <w:tcPr>
            <w:tcW w:w="354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55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890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1112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636" w:type="dxa"/>
          </w:tcPr>
          <w:p w:rsidR="00246A8A" w:rsidRDefault="002A22E8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64" w:type="dxa"/>
          </w:tcPr>
          <w:p w:rsidR="00246A8A" w:rsidRDefault="002A22E8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6D24F6" w:rsidTr="006D24F6">
        <w:trPr>
          <w:trHeight w:val="290"/>
        </w:trPr>
        <w:tc>
          <w:tcPr>
            <w:tcW w:w="354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55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90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1112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636" w:type="dxa"/>
          </w:tcPr>
          <w:p w:rsidR="00246A8A" w:rsidRDefault="002A22E8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64" w:type="dxa"/>
          </w:tcPr>
          <w:p w:rsidR="00246A8A" w:rsidRDefault="002A22E8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6D24F6" w:rsidTr="006D24F6">
        <w:trPr>
          <w:trHeight w:val="290"/>
        </w:trPr>
        <w:tc>
          <w:tcPr>
            <w:tcW w:w="354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55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890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1112" w:type="dxa"/>
          </w:tcPr>
          <w:p w:rsidR="00246A8A" w:rsidRDefault="00246A8A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636" w:type="dxa"/>
          </w:tcPr>
          <w:p w:rsidR="00246A8A" w:rsidRDefault="002A22E8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64" w:type="dxa"/>
          </w:tcPr>
          <w:p w:rsidR="00246A8A" w:rsidRDefault="002A22E8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</w:tbl>
    <w:p w:rsidR="00F60593" w:rsidRDefault="00F60593" w:rsidP="00624B34">
      <w:pPr>
        <w:sectPr w:rsidR="00F60593" w:rsidSect="00F6059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46A8A" w:rsidRDefault="00F60593" w:rsidP="001E0502">
      <w:pPr>
        <w:rPr>
          <w:b/>
        </w:rPr>
      </w:pPr>
      <w:r>
        <w:rPr>
          <w:b/>
        </w:rPr>
        <w:lastRenderedPageBreak/>
        <w:pict>
          <v:rect id="_x0000_i1031" style="width:0;height:1.5pt" o:hralign="center" o:hrstd="t" o:hr="t" fillcolor="#a0a0a0" stroked="f"/>
        </w:pict>
      </w:r>
    </w:p>
    <w:p w:rsidR="006D24F6" w:rsidRDefault="006D24F6" w:rsidP="00F60593">
      <w:pPr>
        <w:ind w:firstLine="720"/>
        <w:sectPr w:rsidR="006D24F6" w:rsidSect="002A22E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60593" w:rsidRDefault="00F60593" w:rsidP="00F60593">
      <w:pPr>
        <w:ind w:firstLine="720"/>
      </w:pPr>
      <w:r w:rsidRPr="00F60593">
        <w:lastRenderedPageBreak/>
        <w:t xml:space="preserve">Problem </w:t>
      </w:r>
      <w:r>
        <w:t>2.2 UCF</w:t>
      </w:r>
    </w:p>
    <w:p w:rsidR="006D24F6" w:rsidRPr="006D24F6" w:rsidRDefault="006D24F6" w:rsidP="006D24F6">
      <w:pPr>
        <w:ind w:left="720" w:firstLine="720"/>
        <w:rPr>
          <w:rStyle w:val="SubtleEmphasis"/>
          <w:sz w:val="16"/>
          <w:szCs w:val="16"/>
        </w:rPr>
      </w:pPr>
      <w:r w:rsidRPr="006D24F6">
        <w:rPr>
          <w:rStyle w:val="SubtleEmphasis"/>
          <w:sz w:val="16"/>
          <w:szCs w:val="16"/>
        </w:rPr>
        <w:t>NET "</w:t>
      </w:r>
      <w:proofErr w:type="spellStart"/>
      <w:r w:rsidRPr="006D24F6">
        <w:rPr>
          <w:rStyle w:val="SubtleEmphasis"/>
          <w:sz w:val="16"/>
          <w:szCs w:val="16"/>
        </w:rPr>
        <w:t>output_simplified</w:t>
      </w:r>
      <w:proofErr w:type="spellEnd"/>
      <w:proofErr w:type="gramStart"/>
      <w:r w:rsidRPr="006D24F6">
        <w:rPr>
          <w:rStyle w:val="SubtleEmphasis"/>
          <w:sz w:val="16"/>
          <w:szCs w:val="16"/>
        </w:rPr>
        <w:t>"  LOC</w:t>
      </w:r>
      <w:proofErr w:type="gramEnd"/>
      <w:r w:rsidRPr="006D24F6">
        <w:rPr>
          <w:rStyle w:val="SubtleEmphasis"/>
          <w:sz w:val="16"/>
          <w:szCs w:val="16"/>
        </w:rPr>
        <w:t xml:space="preserve"> = "J14";</w:t>
      </w:r>
    </w:p>
    <w:p w:rsidR="006D24F6" w:rsidRPr="006D24F6" w:rsidRDefault="006D24F6" w:rsidP="006D24F6">
      <w:pPr>
        <w:ind w:left="720" w:firstLine="720"/>
        <w:rPr>
          <w:rStyle w:val="SubtleEmphasis"/>
          <w:sz w:val="16"/>
          <w:szCs w:val="16"/>
        </w:rPr>
      </w:pPr>
      <w:r w:rsidRPr="006D24F6">
        <w:rPr>
          <w:rStyle w:val="SubtleEmphasis"/>
          <w:sz w:val="16"/>
          <w:szCs w:val="16"/>
        </w:rPr>
        <w:t>NET "output_1</w:t>
      </w:r>
      <w:proofErr w:type="gramStart"/>
      <w:r w:rsidRPr="006D24F6">
        <w:rPr>
          <w:rStyle w:val="SubtleEmphasis"/>
          <w:sz w:val="16"/>
          <w:szCs w:val="16"/>
        </w:rPr>
        <w:t>"  LOC</w:t>
      </w:r>
      <w:proofErr w:type="gramEnd"/>
      <w:r w:rsidRPr="006D24F6">
        <w:rPr>
          <w:rStyle w:val="SubtleEmphasis"/>
          <w:sz w:val="16"/>
          <w:szCs w:val="16"/>
        </w:rPr>
        <w:t xml:space="preserve"> = "J15";</w:t>
      </w:r>
    </w:p>
    <w:p w:rsidR="006D24F6" w:rsidRPr="006D24F6" w:rsidRDefault="006D24F6" w:rsidP="006D24F6">
      <w:pPr>
        <w:ind w:left="720" w:firstLine="720"/>
        <w:rPr>
          <w:rStyle w:val="SubtleEmphasis"/>
          <w:sz w:val="16"/>
          <w:szCs w:val="16"/>
        </w:rPr>
      </w:pPr>
      <w:r w:rsidRPr="006D24F6">
        <w:rPr>
          <w:rStyle w:val="SubtleEmphasis"/>
          <w:sz w:val="16"/>
          <w:szCs w:val="16"/>
        </w:rPr>
        <w:t xml:space="preserve">NET "D" LOC = "L14"; </w:t>
      </w:r>
    </w:p>
    <w:p w:rsidR="006D24F6" w:rsidRPr="006D24F6" w:rsidRDefault="006D24F6" w:rsidP="006D24F6">
      <w:pPr>
        <w:ind w:left="720" w:firstLine="720"/>
        <w:rPr>
          <w:rStyle w:val="SubtleEmphasis"/>
          <w:sz w:val="16"/>
          <w:szCs w:val="16"/>
        </w:rPr>
      </w:pPr>
      <w:r w:rsidRPr="006D24F6">
        <w:rPr>
          <w:rStyle w:val="SubtleEmphasis"/>
          <w:sz w:val="16"/>
          <w:szCs w:val="16"/>
        </w:rPr>
        <w:t>NET "C" LOC = "L13";</w:t>
      </w:r>
    </w:p>
    <w:p w:rsidR="006D24F6" w:rsidRPr="006D24F6" w:rsidRDefault="006D24F6" w:rsidP="006D24F6">
      <w:pPr>
        <w:ind w:left="720" w:firstLine="720"/>
        <w:rPr>
          <w:rStyle w:val="SubtleEmphasis"/>
          <w:sz w:val="16"/>
          <w:szCs w:val="16"/>
        </w:rPr>
      </w:pPr>
      <w:r w:rsidRPr="006D24F6">
        <w:rPr>
          <w:rStyle w:val="SubtleEmphasis"/>
          <w:sz w:val="16"/>
          <w:szCs w:val="16"/>
        </w:rPr>
        <w:t>NET "B" LOC = "N17";</w:t>
      </w:r>
    </w:p>
    <w:p w:rsidR="00F60593" w:rsidRDefault="006D24F6" w:rsidP="006D24F6">
      <w:pPr>
        <w:ind w:left="720" w:firstLine="720"/>
        <w:rPr>
          <w:rStyle w:val="SubtleEmphasis"/>
          <w:sz w:val="16"/>
          <w:szCs w:val="16"/>
        </w:rPr>
      </w:pPr>
      <w:r w:rsidRPr="006D24F6">
        <w:rPr>
          <w:rStyle w:val="SubtleEmphasis"/>
          <w:sz w:val="16"/>
          <w:szCs w:val="16"/>
        </w:rPr>
        <w:t>NET "A" LOC = "R17";</w:t>
      </w:r>
    </w:p>
    <w:p w:rsidR="006D24F6" w:rsidRDefault="006D24F6" w:rsidP="006D24F6">
      <w:pPr>
        <w:ind w:left="720" w:firstLine="720"/>
        <w:rPr>
          <w:rStyle w:val="SubtleEmphasis"/>
          <w:sz w:val="16"/>
          <w:szCs w:val="16"/>
        </w:rPr>
      </w:pPr>
    </w:p>
    <w:p w:rsidR="006D24F6" w:rsidRDefault="006D24F6" w:rsidP="006D24F6">
      <w:pPr>
        <w:ind w:left="720" w:firstLine="720"/>
        <w:rPr>
          <w:rStyle w:val="SubtleEmphasis"/>
          <w:sz w:val="16"/>
          <w:szCs w:val="16"/>
        </w:rPr>
      </w:pPr>
    </w:p>
    <w:p w:rsidR="006D24F6" w:rsidRDefault="006D24F6" w:rsidP="006D24F6">
      <w:pPr>
        <w:ind w:left="720" w:firstLine="720"/>
        <w:rPr>
          <w:rStyle w:val="SubtleEmphasis"/>
          <w:sz w:val="16"/>
          <w:szCs w:val="16"/>
        </w:rPr>
      </w:pPr>
    </w:p>
    <w:p w:rsidR="006D24F6" w:rsidRDefault="006D24F6" w:rsidP="006D24F6">
      <w:pPr>
        <w:ind w:left="720" w:firstLine="720"/>
        <w:rPr>
          <w:rStyle w:val="SubtleEmphasis"/>
          <w:sz w:val="16"/>
          <w:szCs w:val="16"/>
        </w:rPr>
      </w:pPr>
    </w:p>
    <w:p w:rsidR="006D24F6" w:rsidRDefault="006D24F6" w:rsidP="006D24F6">
      <w:pPr>
        <w:ind w:left="720" w:firstLine="720"/>
        <w:rPr>
          <w:rStyle w:val="SubtleEmphasis"/>
          <w:sz w:val="16"/>
          <w:szCs w:val="16"/>
        </w:rPr>
      </w:pPr>
    </w:p>
    <w:p w:rsidR="006D24F6" w:rsidRDefault="006D24F6" w:rsidP="006D24F6">
      <w:pPr>
        <w:ind w:left="720" w:firstLine="720"/>
        <w:rPr>
          <w:rStyle w:val="SubtleEmphasis"/>
          <w:sz w:val="16"/>
          <w:szCs w:val="16"/>
        </w:rPr>
      </w:pPr>
    </w:p>
    <w:p w:rsidR="006D24F6" w:rsidRDefault="006D24F6" w:rsidP="006D24F6">
      <w:pPr>
        <w:ind w:left="720" w:firstLine="720"/>
        <w:rPr>
          <w:rStyle w:val="SubtleEmphasis"/>
          <w:sz w:val="16"/>
          <w:szCs w:val="16"/>
        </w:rPr>
      </w:pPr>
    </w:p>
    <w:p w:rsidR="006D24F6" w:rsidRDefault="006D24F6" w:rsidP="006D24F6">
      <w:pPr>
        <w:ind w:left="720" w:firstLine="720"/>
        <w:rPr>
          <w:rStyle w:val="SubtleEmphasis"/>
          <w:sz w:val="16"/>
          <w:szCs w:val="16"/>
        </w:rPr>
      </w:pPr>
    </w:p>
    <w:p w:rsidR="006D24F6" w:rsidRDefault="006D24F6" w:rsidP="006D24F6">
      <w:pPr>
        <w:ind w:left="720" w:firstLine="720"/>
        <w:rPr>
          <w:rStyle w:val="SubtleEmphasis"/>
          <w:sz w:val="16"/>
          <w:szCs w:val="16"/>
        </w:rPr>
      </w:pPr>
    </w:p>
    <w:p w:rsidR="006D24F6" w:rsidRDefault="006D24F6" w:rsidP="006D24F6">
      <w:pPr>
        <w:ind w:left="720" w:firstLine="720"/>
        <w:rPr>
          <w:rStyle w:val="SubtleEmphasis"/>
          <w:sz w:val="16"/>
          <w:szCs w:val="16"/>
        </w:rPr>
      </w:pPr>
    </w:p>
    <w:p w:rsidR="006D24F6" w:rsidRDefault="006D24F6" w:rsidP="006D24F6">
      <w:pPr>
        <w:ind w:left="720" w:firstLine="720"/>
        <w:rPr>
          <w:rStyle w:val="SubtleEmphasis"/>
          <w:sz w:val="16"/>
          <w:szCs w:val="16"/>
        </w:rPr>
      </w:pPr>
    </w:p>
    <w:p w:rsidR="006D24F6" w:rsidRDefault="006D24F6" w:rsidP="006D24F6">
      <w:pPr>
        <w:ind w:left="720" w:firstLine="720"/>
        <w:rPr>
          <w:rStyle w:val="SubtleEmphasis"/>
          <w:sz w:val="16"/>
          <w:szCs w:val="16"/>
        </w:rPr>
      </w:pPr>
    </w:p>
    <w:p w:rsidR="006D24F6" w:rsidRDefault="006D24F6" w:rsidP="006D24F6">
      <w:pPr>
        <w:ind w:left="720" w:firstLine="720"/>
        <w:rPr>
          <w:rStyle w:val="SubtleEmphasis"/>
          <w:sz w:val="16"/>
          <w:szCs w:val="16"/>
        </w:rPr>
      </w:pPr>
    </w:p>
    <w:p w:rsidR="006D24F6" w:rsidRDefault="006D24F6" w:rsidP="006D24F6">
      <w:pPr>
        <w:ind w:left="720" w:firstLine="720"/>
        <w:rPr>
          <w:rStyle w:val="SubtleEmphasis"/>
          <w:sz w:val="16"/>
          <w:szCs w:val="16"/>
        </w:rPr>
      </w:pPr>
    </w:p>
    <w:p w:rsidR="006D24F6" w:rsidRDefault="006D24F6" w:rsidP="006D24F6">
      <w:pPr>
        <w:ind w:left="720" w:firstLine="720"/>
        <w:rPr>
          <w:rStyle w:val="SubtleEmphasis"/>
          <w:sz w:val="16"/>
          <w:szCs w:val="16"/>
        </w:rPr>
      </w:pPr>
    </w:p>
    <w:p w:rsidR="006D24F6" w:rsidRDefault="006D24F6" w:rsidP="006D24F6">
      <w:pPr>
        <w:ind w:left="720" w:firstLine="720"/>
        <w:rPr>
          <w:rStyle w:val="SubtleEmphasis"/>
          <w:sz w:val="16"/>
          <w:szCs w:val="16"/>
        </w:rPr>
      </w:pPr>
    </w:p>
    <w:p w:rsidR="006D24F6" w:rsidRDefault="006D24F6" w:rsidP="006D24F6">
      <w:pPr>
        <w:ind w:left="720" w:firstLine="720"/>
        <w:rPr>
          <w:rStyle w:val="SubtleEmphasis"/>
          <w:sz w:val="16"/>
          <w:szCs w:val="16"/>
        </w:rPr>
      </w:pPr>
    </w:p>
    <w:p w:rsidR="006D24F6" w:rsidRDefault="006D24F6" w:rsidP="006D24F6">
      <w:pPr>
        <w:ind w:left="720" w:firstLine="720"/>
        <w:rPr>
          <w:rStyle w:val="SubtleEmphasis"/>
          <w:sz w:val="16"/>
          <w:szCs w:val="16"/>
        </w:rPr>
      </w:pPr>
    </w:p>
    <w:p w:rsidR="006D24F6" w:rsidRDefault="006D24F6" w:rsidP="006D24F6">
      <w:pPr>
        <w:ind w:left="720" w:firstLine="720"/>
        <w:rPr>
          <w:rStyle w:val="SubtleEmphasis"/>
          <w:sz w:val="16"/>
          <w:szCs w:val="16"/>
        </w:rPr>
      </w:pPr>
    </w:p>
    <w:p w:rsidR="006D24F6" w:rsidRDefault="006D24F6" w:rsidP="006D24F6">
      <w:pPr>
        <w:ind w:left="720" w:firstLine="720"/>
        <w:rPr>
          <w:rStyle w:val="SubtleEmphasis"/>
          <w:sz w:val="16"/>
          <w:szCs w:val="16"/>
        </w:rPr>
      </w:pPr>
    </w:p>
    <w:p w:rsidR="006D24F6" w:rsidRDefault="006D24F6" w:rsidP="006D24F6">
      <w:pPr>
        <w:ind w:left="720" w:firstLine="720"/>
        <w:rPr>
          <w:rStyle w:val="SubtleEmphasis"/>
          <w:sz w:val="16"/>
          <w:szCs w:val="16"/>
        </w:rPr>
      </w:pPr>
    </w:p>
    <w:p w:rsidR="006D24F6" w:rsidRPr="006D24F6" w:rsidRDefault="006D24F6" w:rsidP="006D24F6">
      <w:pPr>
        <w:ind w:left="720" w:firstLine="720"/>
        <w:rPr>
          <w:rStyle w:val="SubtleEmphasis"/>
          <w:sz w:val="16"/>
          <w:szCs w:val="16"/>
        </w:rPr>
      </w:pPr>
    </w:p>
    <w:tbl>
      <w:tblPr>
        <w:tblStyle w:val="TableGrid"/>
        <w:tblW w:w="4945" w:type="dxa"/>
        <w:tblLook w:val="04A0" w:firstRow="1" w:lastRow="0" w:firstColumn="1" w:lastColumn="0" w:noHBand="0" w:noVBand="1"/>
      </w:tblPr>
      <w:tblGrid>
        <w:gridCol w:w="354"/>
        <w:gridCol w:w="343"/>
        <w:gridCol w:w="355"/>
        <w:gridCol w:w="366"/>
        <w:gridCol w:w="874"/>
        <w:gridCol w:w="1128"/>
        <w:gridCol w:w="636"/>
        <w:gridCol w:w="889"/>
      </w:tblGrid>
      <w:tr w:rsidR="006D24F6" w:rsidTr="006D24F6">
        <w:trPr>
          <w:trHeight w:val="290"/>
        </w:trPr>
        <w:tc>
          <w:tcPr>
            <w:tcW w:w="4945" w:type="dxa"/>
            <w:gridSpan w:val="8"/>
          </w:tcPr>
          <w:p w:rsidR="006D24F6" w:rsidRDefault="006D24F6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lastRenderedPageBreak/>
              <w:t>Problem 2.2  Truth tables sim vs real</w:t>
            </w:r>
          </w:p>
        </w:tc>
      </w:tr>
      <w:tr w:rsidR="006D24F6" w:rsidTr="006D24F6">
        <w:trPr>
          <w:trHeight w:val="92"/>
        </w:trPr>
        <w:tc>
          <w:tcPr>
            <w:tcW w:w="354" w:type="dxa"/>
            <w:vMerge w:val="restart"/>
          </w:tcPr>
          <w:p w:rsidR="006D24F6" w:rsidRDefault="006D24F6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A</w:t>
            </w:r>
          </w:p>
        </w:tc>
        <w:tc>
          <w:tcPr>
            <w:tcW w:w="343" w:type="dxa"/>
            <w:vMerge w:val="restart"/>
          </w:tcPr>
          <w:p w:rsidR="006D24F6" w:rsidRDefault="006D24F6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B</w:t>
            </w:r>
          </w:p>
        </w:tc>
        <w:tc>
          <w:tcPr>
            <w:tcW w:w="355" w:type="dxa"/>
            <w:vMerge w:val="restart"/>
          </w:tcPr>
          <w:p w:rsidR="006D24F6" w:rsidRDefault="006D24F6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C</w:t>
            </w:r>
          </w:p>
        </w:tc>
        <w:tc>
          <w:tcPr>
            <w:tcW w:w="366" w:type="dxa"/>
            <w:vMerge w:val="restart"/>
          </w:tcPr>
          <w:p w:rsidR="006D24F6" w:rsidRDefault="006D24F6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D</w:t>
            </w:r>
          </w:p>
        </w:tc>
        <w:tc>
          <w:tcPr>
            <w:tcW w:w="2002" w:type="dxa"/>
            <w:gridSpan w:val="2"/>
          </w:tcPr>
          <w:p w:rsidR="006D24F6" w:rsidRDefault="006D24F6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(AB+C)’D(AB+C+D)</w:t>
            </w:r>
          </w:p>
          <w:p w:rsidR="006D24F6" w:rsidRDefault="006D24F6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(Simulation)</w:t>
            </w:r>
          </w:p>
        </w:tc>
        <w:tc>
          <w:tcPr>
            <w:tcW w:w="1525" w:type="dxa"/>
            <w:gridSpan w:val="2"/>
          </w:tcPr>
          <w:p w:rsidR="006D24F6" w:rsidRDefault="006D24F6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Physical</w:t>
            </w:r>
          </w:p>
        </w:tc>
      </w:tr>
      <w:tr w:rsidR="006D24F6" w:rsidTr="006D24F6">
        <w:trPr>
          <w:trHeight w:val="92"/>
        </w:trPr>
        <w:tc>
          <w:tcPr>
            <w:tcW w:w="354" w:type="dxa"/>
            <w:vMerge/>
          </w:tcPr>
          <w:p w:rsidR="006D24F6" w:rsidRDefault="006D24F6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</w:p>
        </w:tc>
        <w:tc>
          <w:tcPr>
            <w:tcW w:w="343" w:type="dxa"/>
            <w:vMerge/>
          </w:tcPr>
          <w:p w:rsidR="006D24F6" w:rsidRDefault="006D24F6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</w:p>
        </w:tc>
        <w:tc>
          <w:tcPr>
            <w:tcW w:w="355" w:type="dxa"/>
            <w:vMerge/>
          </w:tcPr>
          <w:p w:rsidR="006D24F6" w:rsidRDefault="006D24F6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</w:p>
        </w:tc>
        <w:tc>
          <w:tcPr>
            <w:tcW w:w="366" w:type="dxa"/>
            <w:vMerge/>
          </w:tcPr>
          <w:p w:rsidR="006D24F6" w:rsidRDefault="006D24F6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</w:p>
        </w:tc>
        <w:tc>
          <w:tcPr>
            <w:tcW w:w="874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orig</w:t>
            </w:r>
            <w:proofErr w:type="spellEnd"/>
          </w:p>
        </w:tc>
        <w:tc>
          <w:tcPr>
            <w:tcW w:w="1128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simpl</w:t>
            </w: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e</w:t>
            </w:r>
          </w:p>
        </w:tc>
        <w:tc>
          <w:tcPr>
            <w:tcW w:w="636" w:type="dxa"/>
          </w:tcPr>
          <w:p w:rsidR="006D24F6" w:rsidRDefault="006D24F6" w:rsidP="0045614C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proofErr w:type="spellStart"/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O</w:t>
            </w: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rig</w:t>
            </w:r>
            <w:proofErr w:type="spellEnd"/>
          </w:p>
        </w:tc>
        <w:tc>
          <w:tcPr>
            <w:tcW w:w="889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Simpl</w:t>
            </w: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e</w:t>
            </w:r>
          </w:p>
        </w:tc>
      </w:tr>
      <w:tr w:rsidR="006D24F6" w:rsidTr="006D24F6">
        <w:trPr>
          <w:trHeight w:val="302"/>
        </w:trPr>
        <w:tc>
          <w:tcPr>
            <w:tcW w:w="354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43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55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1128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636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89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6D24F6" w:rsidTr="006D24F6">
        <w:trPr>
          <w:trHeight w:val="290"/>
        </w:trPr>
        <w:tc>
          <w:tcPr>
            <w:tcW w:w="354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43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55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874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1128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636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89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6D24F6" w:rsidTr="006D24F6">
        <w:trPr>
          <w:trHeight w:val="290"/>
        </w:trPr>
        <w:tc>
          <w:tcPr>
            <w:tcW w:w="354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43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55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636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889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</w:tr>
      <w:tr w:rsidR="006D24F6" w:rsidTr="006D24F6">
        <w:trPr>
          <w:trHeight w:val="302"/>
        </w:trPr>
        <w:tc>
          <w:tcPr>
            <w:tcW w:w="354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43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55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874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636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889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</w:tr>
      <w:tr w:rsidR="006D24F6" w:rsidTr="006D24F6">
        <w:trPr>
          <w:trHeight w:val="290"/>
        </w:trPr>
        <w:tc>
          <w:tcPr>
            <w:tcW w:w="354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43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55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1128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636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89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6D24F6" w:rsidTr="006D24F6">
        <w:trPr>
          <w:trHeight w:val="290"/>
        </w:trPr>
        <w:tc>
          <w:tcPr>
            <w:tcW w:w="354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43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55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874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636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889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</w:tr>
      <w:tr w:rsidR="006D24F6" w:rsidTr="006D24F6">
        <w:trPr>
          <w:trHeight w:val="290"/>
        </w:trPr>
        <w:tc>
          <w:tcPr>
            <w:tcW w:w="354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43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55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636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889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</w:tr>
      <w:tr w:rsidR="006D24F6" w:rsidTr="006D24F6">
        <w:trPr>
          <w:trHeight w:val="290"/>
        </w:trPr>
        <w:tc>
          <w:tcPr>
            <w:tcW w:w="354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43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55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874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636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889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</w:tr>
      <w:tr w:rsidR="006D24F6" w:rsidTr="006D24F6">
        <w:trPr>
          <w:trHeight w:val="290"/>
        </w:trPr>
        <w:tc>
          <w:tcPr>
            <w:tcW w:w="354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55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636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889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</w:tr>
      <w:tr w:rsidR="006D24F6" w:rsidTr="006D24F6">
        <w:trPr>
          <w:trHeight w:val="290"/>
        </w:trPr>
        <w:tc>
          <w:tcPr>
            <w:tcW w:w="354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55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874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636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889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</w:tr>
      <w:tr w:rsidR="006D24F6" w:rsidTr="006D24F6">
        <w:trPr>
          <w:trHeight w:val="290"/>
        </w:trPr>
        <w:tc>
          <w:tcPr>
            <w:tcW w:w="354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55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636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889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</w:tr>
      <w:tr w:rsidR="006D24F6" w:rsidTr="006D24F6">
        <w:trPr>
          <w:trHeight w:val="290"/>
        </w:trPr>
        <w:tc>
          <w:tcPr>
            <w:tcW w:w="354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55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874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1128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636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89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6D24F6" w:rsidTr="006D24F6">
        <w:trPr>
          <w:trHeight w:val="290"/>
        </w:trPr>
        <w:tc>
          <w:tcPr>
            <w:tcW w:w="354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55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636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889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</w:tr>
      <w:tr w:rsidR="006D24F6" w:rsidTr="006D24F6">
        <w:trPr>
          <w:trHeight w:val="290"/>
        </w:trPr>
        <w:tc>
          <w:tcPr>
            <w:tcW w:w="354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55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366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874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1128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636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889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</w:tr>
      <w:tr w:rsidR="006D24F6" w:rsidTr="006D24F6">
        <w:trPr>
          <w:trHeight w:val="290"/>
        </w:trPr>
        <w:tc>
          <w:tcPr>
            <w:tcW w:w="354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55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74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1128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636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89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  <w:tr w:rsidR="006D24F6" w:rsidTr="006D24F6">
        <w:trPr>
          <w:trHeight w:val="290"/>
        </w:trPr>
        <w:tc>
          <w:tcPr>
            <w:tcW w:w="354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43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55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366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1</w:t>
            </w:r>
          </w:p>
        </w:tc>
        <w:tc>
          <w:tcPr>
            <w:tcW w:w="874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1128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636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  <w:tc>
          <w:tcPr>
            <w:tcW w:w="889" w:type="dxa"/>
          </w:tcPr>
          <w:p w:rsidR="006D24F6" w:rsidRDefault="006D24F6" w:rsidP="006D24F6">
            <w:pPr>
              <w:spacing w:line="270" w:lineRule="atLeast"/>
              <w:textAlignment w:val="baseline"/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</w:pPr>
            <w:r>
              <w:rPr>
                <w:rFonts w:ascii="Lucida Sans" w:eastAsia="Times New Roman" w:hAnsi="Lucida Sans" w:cs="Times New Roman"/>
                <w:color w:val="444444"/>
                <w:sz w:val="20"/>
                <w:szCs w:val="20"/>
              </w:rPr>
              <w:t>0</w:t>
            </w:r>
          </w:p>
        </w:tc>
      </w:tr>
    </w:tbl>
    <w:p w:rsidR="006D24F6" w:rsidRDefault="006D24F6" w:rsidP="006D24F6">
      <w:pPr>
        <w:sectPr w:rsidR="006D24F6" w:rsidSect="006D24F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864C4" w:rsidRPr="006D24F6" w:rsidRDefault="006D24F6">
      <w:pPr>
        <w:rPr>
          <w:b/>
        </w:rPr>
      </w:pPr>
      <w:r w:rsidRPr="006D24F6">
        <w:rPr>
          <w:b/>
        </w:rPr>
        <w:lastRenderedPageBreak/>
        <w:t>Anomalies</w:t>
      </w:r>
    </w:p>
    <w:p w:rsidR="006D24F6" w:rsidRDefault="006D24F6">
      <w:r>
        <w:tab/>
        <w:t>Everything was pretty simple in this lab. The hardest part was figuring out the tables in word. And making the columns so that</w:t>
      </w:r>
      <w:r w:rsidR="005E0592">
        <w:t xml:space="preserve"> it is easier to read.</w:t>
      </w:r>
    </w:p>
    <w:sectPr w:rsidR="006D24F6" w:rsidSect="002A22E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61876"/>
    <w:multiLevelType w:val="multilevel"/>
    <w:tmpl w:val="517E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6039C0"/>
    <w:multiLevelType w:val="multilevel"/>
    <w:tmpl w:val="5B00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A2969C1"/>
    <w:multiLevelType w:val="multilevel"/>
    <w:tmpl w:val="9D58A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C4"/>
    <w:rsid w:val="001E0502"/>
    <w:rsid w:val="00246A8A"/>
    <w:rsid w:val="002864C4"/>
    <w:rsid w:val="002A22E8"/>
    <w:rsid w:val="00411C80"/>
    <w:rsid w:val="004F7E47"/>
    <w:rsid w:val="005E0592"/>
    <w:rsid w:val="00624B34"/>
    <w:rsid w:val="006D24F6"/>
    <w:rsid w:val="008D6058"/>
    <w:rsid w:val="00F6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24D85"/>
  <w15:chartTrackingRefBased/>
  <w15:docId w15:val="{54206540-0A10-4F6F-A7B6-65226F45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864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4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cowley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88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Gregg Cowley</dc:creator>
  <cp:keywords/>
  <dc:description/>
  <cp:lastModifiedBy>Taylor Gregg Cowley</cp:lastModifiedBy>
  <cp:revision>2</cp:revision>
  <dcterms:created xsi:type="dcterms:W3CDTF">2016-05-03T19:40:00Z</dcterms:created>
  <dcterms:modified xsi:type="dcterms:W3CDTF">2016-05-05T19:09:00Z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