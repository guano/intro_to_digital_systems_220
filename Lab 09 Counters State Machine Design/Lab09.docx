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26F" w:rsidRDefault="000D69CC">
      <w:r>
        <w:t>Taylor Cowley</w:t>
      </w:r>
    </w:p>
    <w:p w:rsidR="000D69CC" w:rsidRDefault="000D69CC">
      <w:r>
        <w:t>EE 220 May 25 2016</w:t>
      </w:r>
    </w:p>
    <w:p w:rsidR="000D69CC" w:rsidRDefault="000D69CC">
      <w:r>
        <w:t>Lab 09 Counters State Machine Design</w:t>
      </w:r>
    </w:p>
    <w:p w:rsidR="000D69CC" w:rsidRDefault="000D69CC"/>
    <w:p w:rsidR="000D69CC" w:rsidRPr="000D69CC" w:rsidRDefault="000D69CC">
      <w:pPr>
        <w:rPr>
          <w:b/>
        </w:rPr>
      </w:pPr>
      <w:r w:rsidRPr="000D69CC">
        <w:rPr>
          <w:b/>
        </w:rPr>
        <w:t>Programmable timer calculations for 10Hz signal</w:t>
      </w:r>
    </w:p>
    <w:p w:rsidR="000D69CC" w:rsidRDefault="000D69CC">
      <w:r w:rsidRPr="000D69CC">
        <w:t>50MHz / 10Hz</w:t>
      </w:r>
      <w:r>
        <w:t xml:space="preserve"> = 5000000 (number to give timer)</w:t>
      </w:r>
    </w:p>
    <w:p w:rsidR="00FF5471" w:rsidRDefault="00FF5471"/>
    <w:p w:rsidR="00FF5471" w:rsidRPr="009B4B94" w:rsidRDefault="00FF5471">
      <w:pPr>
        <w:rPr>
          <w:b/>
        </w:rPr>
      </w:pPr>
      <w:r w:rsidRPr="009B4B94">
        <w:rPr>
          <w:b/>
        </w:rPr>
        <w:t>SR Latch Verilog Module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module latch(go, start, stop);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output reg go;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input start, stop;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always@(go, start, stop)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begin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if(start)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go = 1;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else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if(stop)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go = 0;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else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go = go;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end</w:t>
      </w:r>
      <w:r w:rsidRPr="009B4B94">
        <w:rPr>
          <w:rFonts w:ascii="Courier New" w:hAnsi="Courier New" w:cs="Courier New"/>
          <w:sz w:val="18"/>
          <w:szCs w:val="18"/>
        </w:rPr>
        <w:tab/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endmodule</w:t>
      </w:r>
    </w:p>
    <w:p w:rsidR="009B4B94" w:rsidRPr="009B4B94" w:rsidRDefault="009B4B94">
      <w:pPr>
        <w:rPr>
          <w:b/>
        </w:rPr>
      </w:pPr>
      <w:r w:rsidRPr="009B4B94">
        <w:rPr>
          <w:b/>
        </w:rPr>
        <w:t>SR Latch TCL file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isim force add start 0 -time 0 -value 1 -time 20ns -value 0 -time 30ns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isim force add stop 0 -time 0 -value 1 -time 10ns -value 0 -time 15ns -value 1 -time 24ns -value 0 -time 28ns -value 1 -time 50ns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run 60ns</w:t>
      </w:r>
    </w:p>
    <w:p w:rsidR="009B4B94" w:rsidRPr="009B4B94" w:rsidRDefault="009B4B94">
      <w:pPr>
        <w:rPr>
          <w:b/>
        </w:rPr>
      </w:pPr>
      <w:r w:rsidRPr="009B4B94">
        <w:rPr>
          <w:b/>
        </w:rPr>
        <w:t>SR Latch Simulation</w:t>
      </w:r>
    </w:p>
    <w:p w:rsidR="009B4B94" w:rsidRDefault="009B4B94">
      <w:r>
        <w:rPr>
          <w:noProof/>
        </w:rPr>
        <w:drawing>
          <wp:inline distT="0" distB="0" distL="0" distR="0" wp14:anchorId="63D63C47" wp14:editId="661A6109">
            <wp:extent cx="5943600" cy="87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71" w:rsidRPr="009B4B94" w:rsidRDefault="00FF5471">
      <w:pPr>
        <w:rPr>
          <w:b/>
        </w:rPr>
      </w:pPr>
      <w:r w:rsidRPr="009B4B94">
        <w:rPr>
          <w:b/>
        </w:rPr>
        <w:t>MOD6 Verilog Module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module count6(out, incr, reset, clk);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output reg[2:0] out;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input incr, reset, clk;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always@(posedge clk)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begin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if(reset)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out = 0;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else if(incr)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if(out == 3'd5)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out = 0;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else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out = out + 1;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else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out = out;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end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endmodule</w:t>
      </w:r>
    </w:p>
    <w:p w:rsidR="00FF5471" w:rsidRPr="009B4B94" w:rsidRDefault="00FF5471">
      <w:pPr>
        <w:rPr>
          <w:b/>
        </w:rPr>
      </w:pPr>
      <w:r w:rsidRPr="009B4B94">
        <w:rPr>
          <w:b/>
        </w:rPr>
        <w:t>MOD6 TCL file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isim force add clk 0 -time 0 -value 1 -time 10ns -repeat 20ns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isim force add incr 0 -time 0 -value 1 -time 50ns -value 0 -time 580ns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isim force add reset 1 -time 0 -value 0 -time 25ns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run 600ns</w:t>
      </w:r>
    </w:p>
    <w:p w:rsidR="00FF5471" w:rsidRPr="009B4B94" w:rsidRDefault="00FF5471">
      <w:pPr>
        <w:rPr>
          <w:b/>
        </w:rPr>
      </w:pPr>
      <w:r w:rsidRPr="009B4B94">
        <w:rPr>
          <w:b/>
        </w:rPr>
        <w:t>MOD6 Simulation Waveform</w:t>
      </w:r>
    </w:p>
    <w:p w:rsidR="00FF5471" w:rsidRDefault="00FF5471">
      <w:r>
        <w:rPr>
          <w:noProof/>
        </w:rPr>
        <w:lastRenderedPageBreak/>
        <w:drawing>
          <wp:inline distT="0" distB="0" distL="0" distR="0" wp14:anchorId="2FF1B592" wp14:editId="4C74D1A7">
            <wp:extent cx="5943600" cy="1029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CC" w:rsidRPr="009B4B94" w:rsidRDefault="00FF5471">
      <w:pPr>
        <w:rPr>
          <w:b/>
        </w:rPr>
      </w:pPr>
      <w:r w:rsidRPr="009B4B94">
        <w:rPr>
          <w:b/>
        </w:rPr>
        <w:t>MOD10 Verilog module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module count10(out, incr, reset, clk);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output reg[3:0] out;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input incr, reset, clk;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always@(posedge clk)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begin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if(reset)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out = 0;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else if(incr)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if(out == 4'd9)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out = 0;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else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out = out + 1;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else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</w:r>
      <w:r w:rsidRPr="009B4B94">
        <w:rPr>
          <w:rFonts w:ascii="Courier New" w:hAnsi="Courier New" w:cs="Courier New"/>
          <w:sz w:val="18"/>
          <w:szCs w:val="18"/>
        </w:rPr>
        <w:tab/>
        <w:t>out = out;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ab/>
        <w:t>end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endmodule</w:t>
      </w:r>
    </w:p>
    <w:p w:rsidR="000D69CC" w:rsidRPr="009B4B94" w:rsidRDefault="00FF5471">
      <w:pPr>
        <w:rPr>
          <w:b/>
        </w:rPr>
      </w:pPr>
      <w:r w:rsidRPr="009B4B94">
        <w:rPr>
          <w:b/>
        </w:rPr>
        <w:t>MOD10 TCL file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isim force add clk 0 -time 0 -value 1 -time 10ns -repeat 20ns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isim force add incr 0 -time 0 -value 1 -time 50ns -value 0 -time 580ns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isim force add reset 1 -time 0 -value 0 -time 25ns</w:t>
      </w:r>
    </w:p>
    <w:p w:rsidR="009B4B94" w:rsidRPr="009B4B94" w:rsidRDefault="009B4B94" w:rsidP="009B4B94">
      <w:pPr>
        <w:ind w:left="720"/>
        <w:rPr>
          <w:rFonts w:ascii="Courier New" w:hAnsi="Courier New" w:cs="Courier New"/>
          <w:sz w:val="18"/>
          <w:szCs w:val="18"/>
        </w:rPr>
      </w:pPr>
      <w:r w:rsidRPr="009B4B94">
        <w:rPr>
          <w:rFonts w:ascii="Courier New" w:hAnsi="Courier New" w:cs="Courier New"/>
          <w:sz w:val="18"/>
          <w:szCs w:val="18"/>
        </w:rPr>
        <w:t>run 600ns</w:t>
      </w:r>
    </w:p>
    <w:p w:rsidR="00FF5471" w:rsidRPr="009B4B94" w:rsidRDefault="00FF5471">
      <w:pPr>
        <w:rPr>
          <w:b/>
        </w:rPr>
      </w:pPr>
      <w:r w:rsidRPr="009B4B94">
        <w:rPr>
          <w:b/>
        </w:rPr>
        <w:t>MOD10 simulation waveform</w:t>
      </w:r>
    </w:p>
    <w:p w:rsidR="00FF5471" w:rsidRDefault="00FF5471">
      <w:r>
        <w:rPr>
          <w:noProof/>
        </w:rPr>
        <w:drawing>
          <wp:inline distT="0" distB="0" distL="0" distR="0" wp14:anchorId="1D502931" wp14:editId="0020A8AB">
            <wp:extent cx="59436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71" w:rsidRPr="00323AA0" w:rsidRDefault="00FF5471">
      <w:pPr>
        <w:rPr>
          <w:b/>
        </w:rPr>
      </w:pPr>
      <w:r w:rsidRPr="00323AA0">
        <w:rPr>
          <w:b/>
        </w:rPr>
        <w:t>Counter block Verilog Module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>module counter_block(sec_t, sec_s, ten, min, go, reset, clk);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  <w:t>output[3:0] sec_t, sec_s, min;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  <w:t>output[2:0] ten;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  <w:t>input go, reset, clk;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  <w:t>reg incr_t, incr_s, incr_ten, incr_min;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  <w:t>count10 tenths(sec_t, incr_t, reset, clk);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  <w:t>count10 seconds(sec_s,incr_s, reset, clk);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  <w:t>count6  tens(  ten, incr_ten,reset, clk);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  <w:t>count10 minutes(min,incr_min,reset, clk);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  <w:t>always@(sec_t, sec_s, ten, min, go)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  <w:t>begin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if(go)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begin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incr_t = 1;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if(sec_t == 9)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begin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incr_s = 1;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if(sec_s == 9)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begin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incr_ten = 1;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if(ten == 5)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begin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incr_min = 1;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end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else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begin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incr_min = 0;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lastRenderedPageBreak/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end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end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else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begin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incr_ten = 0;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incr_min = 0;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end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end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else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begin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incr_s = 0;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incr_ten = 0;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incr_min = 0;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end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end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else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begin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incr_t = 0;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incr_s = 0;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incr_ten = 0;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incr_min = 0;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</w:r>
      <w:r w:rsidRPr="00323AA0">
        <w:rPr>
          <w:rFonts w:ascii="Courier New" w:hAnsi="Courier New" w:cs="Courier New"/>
          <w:sz w:val="18"/>
          <w:szCs w:val="18"/>
        </w:rPr>
        <w:tab/>
        <w:t>end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ab/>
        <w:t>end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>endmodule</w:t>
      </w:r>
    </w:p>
    <w:p w:rsidR="00FF5471" w:rsidRPr="00323AA0" w:rsidRDefault="00FF5471">
      <w:pPr>
        <w:rPr>
          <w:b/>
        </w:rPr>
      </w:pPr>
      <w:r w:rsidRPr="00323AA0">
        <w:rPr>
          <w:b/>
        </w:rPr>
        <w:t>Counter block TCL File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>isim force add clk 0 -time 0 -value 1 -time 10ns -repeat 20ns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>isim force add reset 1 -time 0 -value 0 -time 25ns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>isim force add go 0 -time 0 -value 1 -time 30ns</w:t>
      </w:r>
    </w:p>
    <w:p w:rsidR="00323AA0" w:rsidRPr="00323AA0" w:rsidRDefault="00323AA0" w:rsidP="00323AA0">
      <w:pPr>
        <w:ind w:left="720"/>
        <w:rPr>
          <w:rFonts w:ascii="Courier New" w:hAnsi="Courier New" w:cs="Courier New"/>
          <w:sz w:val="18"/>
          <w:szCs w:val="18"/>
        </w:rPr>
      </w:pPr>
      <w:r w:rsidRPr="00323AA0">
        <w:rPr>
          <w:rFonts w:ascii="Courier New" w:hAnsi="Courier New" w:cs="Courier New"/>
          <w:sz w:val="18"/>
          <w:szCs w:val="18"/>
        </w:rPr>
        <w:t>run 6ms</w:t>
      </w:r>
    </w:p>
    <w:p w:rsidR="00FF5471" w:rsidRPr="00323AA0" w:rsidRDefault="00FF5471">
      <w:pPr>
        <w:rPr>
          <w:b/>
        </w:rPr>
      </w:pPr>
      <w:r w:rsidRPr="00323AA0">
        <w:rPr>
          <w:b/>
        </w:rPr>
        <w:t>Counter block Simulation waveform</w:t>
      </w:r>
    </w:p>
    <w:p w:rsidR="009650AA" w:rsidRDefault="009650AA">
      <w:r>
        <w:rPr>
          <w:noProof/>
        </w:rPr>
        <w:drawing>
          <wp:inline distT="0" distB="0" distL="0" distR="0" wp14:anchorId="49A2DFD5" wp14:editId="3B3227EC">
            <wp:extent cx="7180194" cy="8001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6885" cy="8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71" w:rsidRPr="005B2812" w:rsidRDefault="00FF5471">
      <w:pPr>
        <w:rPr>
          <w:b/>
        </w:rPr>
      </w:pPr>
      <w:r w:rsidRPr="005B2812">
        <w:rPr>
          <w:b/>
        </w:rPr>
        <w:t>TestBench Verilog Module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>module stopwatch(seg, an, dp, btn, clk);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output[6:0] seg;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output[3:0] an;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output dp;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input [3:0] btn;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input clk;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wire reset;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wire reset_timer;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wire pulse;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wire start, stop;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prog_timer timer(clk, reset, 1, 24'd5000000, , pulse, );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wire[3:0] secs, tenths, mins;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wire[2:0] tens;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wire go;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counter_block counter(tenths, secs, tens, mins, go, reset_timer, pulse);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assign start = btn[3];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assign stop = btn[2];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assign reset = btn[1];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assign reset_timer = btn[0];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latch l(go, start, stop);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wire[15:0] data;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assign data[15:12] = mins; // mins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assign data[11:8]  = {1'b0, tens}; // tens of seconds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assign data[7:4]   = secs; // seconds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assign data[3:0]   = tenths; // tenths of seconds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tab/>
        <w:t>seg4x7 seg_controller(seg, an, dp, 4'b1010, data, clk, reset,);</w:t>
      </w:r>
    </w:p>
    <w:p w:rsidR="005B2812" w:rsidRPr="005B2812" w:rsidRDefault="005B2812" w:rsidP="005B2812">
      <w:pPr>
        <w:ind w:left="720"/>
        <w:rPr>
          <w:rFonts w:ascii="Courier New" w:hAnsi="Courier New" w:cs="Courier New"/>
          <w:sz w:val="18"/>
          <w:szCs w:val="18"/>
        </w:rPr>
      </w:pPr>
      <w:r w:rsidRPr="005B2812">
        <w:rPr>
          <w:rFonts w:ascii="Courier New" w:hAnsi="Courier New" w:cs="Courier New"/>
          <w:sz w:val="18"/>
          <w:szCs w:val="18"/>
        </w:rPr>
        <w:lastRenderedPageBreak/>
        <w:t>endmodule</w:t>
      </w:r>
    </w:p>
    <w:p w:rsidR="00323AA0" w:rsidRDefault="00323AA0"/>
    <w:p w:rsidR="00FF5471" w:rsidRPr="005B2812" w:rsidRDefault="00FF5471">
      <w:pPr>
        <w:rPr>
          <w:b/>
        </w:rPr>
      </w:pPr>
      <w:r w:rsidRPr="005B2812">
        <w:rPr>
          <w:b/>
        </w:rPr>
        <w:t>TestBench UCF File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>## clock pin for Nexys 2 Board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"clk"   LOC = "B8"; 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>## Buttons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"btn&lt;0&gt;" LOC = "B18"; 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"btn&lt;1&gt;" LOC = "D18"; 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"btn&lt;2&gt;" LOC = "E18"; 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>NET "btn&lt;2&gt;" CLOCK_DEDICATED_ROUTE = FALSE;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"btn&lt;3&gt;" LOC = "H13"; 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 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>## 7 segment display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"seg&lt;0&gt;" LOC = "L18"; 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"seg&lt;1&gt;" LOC = "F18"; 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>NET "seg&lt;2&gt;" LOC = "D17";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>NET "seg&lt;3&gt;" LOC = "D16";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>NET "seg&lt;4&gt;" LOC = "G14";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"seg&lt;5&gt;" LOC = "J17"; 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>NET "seg&lt;6&gt;" LOC = "H14";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"dp"     LOC = "C17"; 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>NET "an&lt;0&gt;" LOC = "F17";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"an&lt;1&gt;" LOC = "H17"; </w:t>
      </w:r>
    </w:p>
    <w:p w:rsidR="006C7A33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"an&lt;2&gt;" LOC = "C18"; </w:t>
      </w:r>
    </w:p>
    <w:p w:rsidR="00323AA0" w:rsidRPr="006C7A33" w:rsidRDefault="006C7A33" w:rsidP="006C7A33">
      <w:pPr>
        <w:ind w:left="720"/>
        <w:rPr>
          <w:rFonts w:ascii="Courier New" w:hAnsi="Courier New" w:cs="Courier New"/>
          <w:sz w:val="18"/>
          <w:szCs w:val="18"/>
        </w:rPr>
      </w:pPr>
      <w:r w:rsidRPr="006C7A33">
        <w:rPr>
          <w:rFonts w:ascii="Courier New" w:hAnsi="Courier New" w:cs="Courier New"/>
          <w:sz w:val="18"/>
          <w:szCs w:val="18"/>
        </w:rPr>
        <w:t xml:space="preserve">NET "an&lt;3&gt;" LOC = "F15"; </w:t>
      </w:r>
    </w:p>
    <w:p w:rsidR="000D69CC" w:rsidRPr="005B2812" w:rsidRDefault="00FF5471" w:rsidP="00FF5471">
      <w:pPr>
        <w:rPr>
          <w:rFonts w:ascii="Lucida Sans" w:eastAsia="Times New Roman" w:hAnsi="Lucida Sans" w:cs="Times New Roman"/>
          <w:b/>
          <w:color w:val="444444"/>
          <w:sz w:val="20"/>
          <w:szCs w:val="20"/>
        </w:rPr>
      </w:pPr>
      <w:r w:rsidRPr="005B2812">
        <w:rPr>
          <w:b/>
        </w:rPr>
        <w:t>Anomalies</w:t>
      </w:r>
    </w:p>
    <w:p w:rsidR="000D69CC" w:rsidRDefault="005B2812">
      <w:r>
        <w:tab/>
        <w:t>This lab was much easier than the last lab. I really had no problems. There is a weird thing though- when I load the FPGA, it starts ticking the stopwatch immediately. I tried assigning an initial value to the go signal, but the synthesizer doesn’t support that. I don’t know why it does this.</w:t>
      </w:r>
      <w:bookmarkStart w:id="0" w:name="_GoBack"/>
      <w:bookmarkEnd w:id="0"/>
    </w:p>
    <w:sectPr w:rsidR="000D69CC" w:rsidSect="009650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C424C"/>
    <w:multiLevelType w:val="multilevel"/>
    <w:tmpl w:val="560A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D94253"/>
    <w:multiLevelType w:val="multilevel"/>
    <w:tmpl w:val="763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CC"/>
    <w:rsid w:val="000D69CC"/>
    <w:rsid w:val="0018026F"/>
    <w:rsid w:val="00323AA0"/>
    <w:rsid w:val="005B2812"/>
    <w:rsid w:val="006C7A33"/>
    <w:rsid w:val="009650AA"/>
    <w:rsid w:val="009B4B94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0088"/>
  <w15:chartTrackingRefBased/>
  <w15:docId w15:val="{5B7A638A-E8BF-4AA1-A67D-557F3F50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D69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152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2</cp:revision>
  <dcterms:created xsi:type="dcterms:W3CDTF">2016-05-25T20:42:00Z</dcterms:created>
  <dcterms:modified xsi:type="dcterms:W3CDTF">2016-05-26T17:40:00Z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